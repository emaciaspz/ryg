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18E8" w:rsidRDefault="004518E8">
      <w:pPr>
        <w:jc w:val="right"/>
      </w:pPr>
    </w:p>
    <w:p w:rsidR="004518E8" w:rsidRDefault="004518E8">
      <w:pPr>
        <w:jc w:val="right"/>
      </w:pPr>
    </w:p>
    <w:p w:rsidR="004518E8" w:rsidRDefault="004518E8">
      <w:pPr>
        <w:jc w:val="right"/>
      </w:pPr>
    </w:p>
    <w:p w:rsidR="004518E8" w:rsidRDefault="005A1EC5">
      <w:pPr>
        <w:jc w:val="right"/>
      </w:pPr>
      <w:r>
        <w:rPr>
          <w:noProof/>
        </w:rPr>
        <w:drawing>
          <wp:anchor distT="0" distB="0" distL="114300" distR="114300" simplePos="0" relativeHeight="86" behindDoc="0" locked="0" layoutInCell="1" allowOverlap="1">
            <wp:simplePos x="0" y="0"/>
            <wp:positionH relativeFrom="margin">
              <wp:posOffset>195480</wp:posOffset>
            </wp:positionH>
            <wp:positionV relativeFrom="paragraph">
              <wp:posOffset>402120</wp:posOffset>
            </wp:positionV>
            <wp:extent cx="1943280" cy="749880"/>
            <wp:effectExtent l="0" t="0" r="0" b="0"/>
            <wp:wrapTopAndBottom/>
            <wp:docPr id="3" name="Imagen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0" cy="749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518E8" w:rsidRDefault="004518E8">
      <w:pPr>
        <w:jc w:val="right"/>
      </w:pPr>
    </w:p>
    <w:p w:rsidR="004518E8" w:rsidRDefault="004518E8">
      <w:pPr>
        <w:jc w:val="right"/>
      </w:pPr>
    </w:p>
    <w:p w:rsidR="004518E8" w:rsidRDefault="004518E8">
      <w:pPr>
        <w:jc w:val="right"/>
      </w:pPr>
    </w:p>
    <w:p w:rsidR="004518E8" w:rsidRDefault="004518E8">
      <w:pPr>
        <w:jc w:val="right"/>
      </w:pPr>
    </w:p>
    <w:p w:rsidR="004518E8" w:rsidRDefault="004518E8">
      <w:pPr>
        <w:jc w:val="right"/>
      </w:pPr>
    </w:p>
    <w:p w:rsidR="004518E8" w:rsidRDefault="004518E8">
      <w:pPr>
        <w:jc w:val="right"/>
      </w:pPr>
    </w:p>
    <w:p w:rsidR="004518E8" w:rsidRDefault="004518E8">
      <w:pPr>
        <w:jc w:val="right"/>
      </w:pPr>
    </w:p>
    <w:p w:rsidR="004518E8" w:rsidRDefault="004518E8">
      <w:pPr>
        <w:jc w:val="right"/>
      </w:pPr>
    </w:p>
    <w:p w:rsidR="004518E8" w:rsidRDefault="004518E8">
      <w:pPr>
        <w:jc w:val="right"/>
      </w:pPr>
    </w:p>
    <w:p w:rsidR="004518E8" w:rsidRDefault="004518E8">
      <w:pPr>
        <w:jc w:val="right"/>
      </w:pPr>
    </w:p>
    <w:p w:rsidR="004518E8" w:rsidRDefault="004518E8">
      <w:pPr>
        <w:jc w:val="right"/>
      </w:pPr>
    </w:p>
    <w:p w:rsidR="004518E8" w:rsidRDefault="005A1EC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4" behindDoc="0" locked="0" layoutInCell="1" allowOverlap="1">
                <wp:simplePos x="0" y="0"/>
                <wp:positionH relativeFrom="page">
                  <wp:posOffset>6461639</wp:posOffset>
                </wp:positionH>
                <wp:positionV relativeFrom="page">
                  <wp:posOffset>231120</wp:posOffset>
                </wp:positionV>
                <wp:extent cx="571680" cy="961559"/>
                <wp:effectExtent l="0" t="0" r="12520" b="16341"/>
                <wp:wrapNone/>
                <wp:docPr id="4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961559"/>
                        </a:xfrm>
                        <a:prstGeom prst="rect">
                          <a:avLst/>
                        </a:prstGeom>
                        <a:solidFill>
                          <a:srgbClr val="79A342"/>
                        </a:solidFill>
                        <a:ln w="12600" cap="flat">
                          <a:solidFill>
                            <a:srgbClr val="79A342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5A1EC5" w:rsidRDefault="005A1EC5">
                            <w:pPr>
                              <w:jc w:val="right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45720" tIns="45720" rIns="45720" bIns="45720" anchor="b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2" o:spid="_x0000_s1026" style="position:absolute;left:0;text-align:left;margin-left:508.8pt;margin-top:18.2pt;width:45pt;height:75.7pt;z-index: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" fillcolor="#79a342" strokecolor="#79a342" strokeweight=".35mm">
                <v:textbox inset="3.6pt,,3.6pt">
                  <w:txbxContent>
                    <w:p w:rsidR="005A1EC5" w:rsidRDefault="005A1EC5">
                      <w:pPr>
                        <w:jc w:val="right"/>
                      </w:pPr>
                      <w:r>
                        <w:rPr>
                          <w:color w:val="FFFFFF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5" behindDoc="0" locked="0" layoutInCell="1" allowOverlap="1">
                <wp:simplePos x="0" y="0"/>
                <wp:positionH relativeFrom="page">
                  <wp:posOffset>6461639</wp:posOffset>
                </wp:positionH>
                <wp:positionV relativeFrom="page">
                  <wp:posOffset>231120</wp:posOffset>
                </wp:positionV>
                <wp:extent cx="590040" cy="979920"/>
                <wp:effectExtent l="0" t="0" r="0" b="0"/>
                <wp:wrapNone/>
                <wp:docPr id="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040" cy="979920"/>
                        </a:xfrm>
                        <a:prstGeom prst="rect">
                          <a:avLst/>
                        </a:prstGeom>
                        <a:solidFill>
                          <a:srgbClr val="79A342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5A1EC5" w:rsidRDefault="005A1EC5">
                            <w:pPr>
                              <w:jc w:val="right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45720" tIns="45720" rIns="45720" bIns="45720" anchor="b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7" style="position:absolute;left:0;text-align:left;margin-left:508.8pt;margin-top:18.2pt;width:46.45pt;height:77.15pt;z-index:8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" fillcolor="#79a342" stroked="f">
                <v:textbox inset="3.6pt,,3.6pt">
                  <w:txbxContent>
                    <w:p w:rsidR="005A1EC5" w:rsidRDefault="005A1EC5">
                      <w:pPr>
                        <w:jc w:val="right"/>
                      </w:pPr>
                      <w:r>
                        <w:rPr>
                          <w:color w:val="FFFFFF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518E8" w:rsidRPr="005A1EC5" w:rsidRDefault="005A1EC5">
      <w:pPr>
        <w:jc w:val="right"/>
        <w:rPr>
          <w:lang w:val="en-US"/>
        </w:rPr>
      </w:pPr>
      <w:bookmarkStart w:id="0" w:name="_Hlk15376309"/>
      <w:r w:rsidRPr="005A1EC5">
        <w:rPr>
          <w:rStyle w:val="Fuentedeprrafopredeter"/>
          <w:sz w:val="72"/>
          <w:lang w:val="en-US"/>
        </w:rPr>
        <w:t xml:space="preserve">Kronos </w:t>
      </w:r>
      <w:proofErr w:type="spellStart"/>
      <w:r w:rsidRPr="005A1EC5">
        <w:rPr>
          <w:rStyle w:val="Fuentedeprrafopredeter"/>
          <w:sz w:val="72"/>
          <w:lang w:val="en-US"/>
        </w:rPr>
        <w:t>RyG</w:t>
      </w:r>
      <w:proofErr w:type="spellEnd"/>
      <w:r w:rsidRPr="005A1EC5">
        <w:rPr>
          <w:rStyle w:val="Fuentedeprrafopredeter"/>
          <w:sz w:val="72"/>
          <w:lang w:val="en-US"/>
        </w:rPr>
        <w:t xml:space="preserve"> – REST API</w:t>
      </w:r>
    </w:p>
    <w:bookmarkEnd w:id="0"/>
    <w:p w:rsidR="004518E8" w:rsidRPr="005A1EC5" w:rsidRDefault="004518E8">
      <w:pPr>
        <w:jc w:val="right"/>
        <w:rPr>
          <w:sz w:val="72"/>
          <w:lang w:val="en-US"/>
        </w:rPr>
      </w:pPr>
    </w:p>
    <w:p w:rsidR="004518E8" w:rsidRPr="005A1EC5" w:rsidRDefault="005A1EC5">
      <w:pPr>
        <w:jc w:val="right"/>
        <w:rPr>
          <w:sz w:val="72"/>
          <w:lang w:val="en-US"/>
        </w:rPr>
      </w:pPr>
      <w:r w:rsidRPr="005A1EC5">
        <w:rPr>
          <w:sz w:val="72"/>
          <w:lang w:val="en-US"/>
        </w:rPr>
        <w:t>V. 1.1</w:t>
      </w:r>
    </w:p>
    <w:p w:rsidR="004518E8" w:rsidRPr="005A1EC5" w:rsidRDefault="004518E8">
      <w:pPr>
        <w:pStyle w:val="Textbody"/>
        <w:rPr>
          <w:lang w:val="en-US"/>
        </w:rPr>
      </w:pPr>
    </w:p>
    <w:p w:rsidR="004518E8" w:rsidRPr="005A1EC5" w:rsidRDefault="004518E8">
      <w:pPr>
        <w:pageBreakBefore/>
        <w:rPr>
          <w:lang w:val="en-US"/>
        </w:rPr>
      </w:pPr>
    </w:p>
    <w:p w:rsidR="004518E8" w:rsidRDefault="005A1EC5">
      <w:pPr>
        <w:ind w:firstLine="240"/>
      </w:pPr>
      <w:r>
        <w:rPr>
          <w:rStyle w:val="StrongEmphasis"/>
          <w:color w:val="24292E"/>
          <w:sz w:val="36"/>
          <w:szCs w:val="36"/>
        </w:rPr>
        <w:t>Índice</w:t>
      </w:r>
    </w:p>
    <w:p w:rsidR="004518E8" w:rsidRDefault="005A1EC5">
      <w:pPr>
        <w:pStyle w:val="ContentsHeading"/>
        <w:tabs>
          <w:tab w:val="right" w:leader="dot" w:pos="9360"/>
        </w:tabs>
      </w:pPr>
      <w:r>
        <w:rPr>
          <w:rFonts w:ascii="Liberation Serif" w:eastAsia="Noto Sans CJK SC" w:hAnsi="Liberation Serif" w:cs="FreeSans"/>
          <w:b w:val="0"/>
          <w:bCs w:val="0"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Noto Sans CJK SC" w:hAnsi="Liberation Serif" w:cs="FreeSans"/>
          <w:b w:val="0"/>
          <w:bCs w:val="0"/>
          <w:sz w:val="24"/>
          <w:szCs w:val="24"/>
        </w:rPr>
        <w:fldChar w:fldCharType="separate"/>
      </w:r>
      <w:r>
        <w:t>Table of Contents</w:t>
      </w:r>
    </w:p>
    <w:p w:rsidR="004518E8" w:rsidRDefault="005A1EC5">
      <w:pPr>
        <w:pStyle w:val="TDC2"/>
        <w:tabs>
          <w:tab w:val="right" w:leader="dot" w:pos="9972"/>
        </w:tabs>
      </w:pPr>
      <w:hyperlink r:id="rId8" w:history="1">
        <w:r>
          <w:t>Autenticación</w:t>
        </w:r>
        <w:r>
          <w:tab/>
          <w:t>3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9" w:history="1">
        <w:r>
          <w:t>Catálogos</w:t>
        </w:r>
        <w:r>
          <w:tab/>
          <w:t>4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10" w:history="1">
        <w:r>
          <w:t>Búsqueda de Siniestros</w:t>
        </w:r>
        <w:r>
          <w:tab/>
          <w:t>5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11" w:history="1">
        <w:r>
          <w:t>Detalle de Siniestro</w:t>
        </w:r>
        <w:r>
          <w:tab/>
          <w:t>6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12" w:history="1">
        <w:r>
          <w:t>Detalle completo de Siniestro</w:t>
        </w:r>
        <w:r>
          <w:tab/>
          <w:t>9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13" w:history="1">
        <w:r>
          <w:t>Reportes de gasto por siniestro</w:t>
        </w:r>
        <w:r>
          <w:tab/>
          <w:t>12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14" w:history="1">
        <w:r>
          <w:t>Reportes de gastos por ajustador</w:t>
        </w:r>
        <w:r>
          <w:tab/>
          <w:t>13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15" w:history="1">
        <w:r>
          <w:t>Detalle de reporte de gastos</w:t>
        </w:r>
        <w:r>
          <w:tab/>
          <w:t>14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16" w:history="1">
        <w:r>
          <w:t>Detalle de gasto</w:t>
        </w:r>
        <w:r>
          <w:tab/>
          <w:t>16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17" w:history="1">
        <w:r>
          <w:t>Bitácora de siniestro</w:t>
        </w:r>
        <w:r>
          <w:tab/>
          <w:t>17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18" w:history="1">
        <w:r>
          <w:t>Inspecciones de siniestro</w:t>
        </w:r>
        <w:r>
          <w:tab/>
          <w:t>18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19" w:history="1">
        <w:r>
          <w:t>Detalle de inspección de siniestro</w:t>
        </w:r>
        <w:r>
          <w:tab/>
          <w:t>19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20" w:history="1">
        <w:r>
          <w:t>Crear un reporte de gastos</w:t>
        </w:r>
        <w:r>
          <w:tab/>
          <w:t>23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21" w:history="1">
        <w:r>
          <w:t>Crear un gasto</w:t>
        </w:r>
        <w:r>
          <w:tab/>
          <w:t>24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22" w:history="1">
        <w:r>
          <w:t>Enviar por correo un reporte de gastos</w:t>
        </w:r>
        <w:r>
          <w:tab/>
          <w:t>26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23" w:history="1">
        <w:r>
          <w:t>Crear una nueva bitácora</w:t>
        </w:r>
        <w:r>
          <w:tab/>
          <w:t>27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24" w:history="1">
        <w:r>
          <w:t>Crear una nueva inspección</w:t>
        </w:r>
        <w:r>
          <w:tab/>
          <w:t>28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25" w:history="1">
        <w:r>
          <w:t>Fotografías de un caso</w:t>
        </w:r>
        <w:r>
          <w:tab/>
          <w:t>32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26" w:history="1">
        <w:r>
          <w:t>Descarga fotografía de un caso</w:t>
        </w:r>
        <w:r>
          <w:tab/>
          <w:t>33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27" w:history="1">
        <w:r>
          <w:t>Agregar fotos a inspección</w:t>
        </w:r>
        <w:r>
          <w:tab/>
          <w:t>34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28" w:history="1">
        <w:r>
          <w:t>Agregar anexos a inspección</w:t>
        </w:r>
        <w:r>
          <w:tab/>
          <w:t>35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29" w:history="1">
        <w:r>
          <w:t>Envío de acta de inspección por correo</w:t>
        </w:r>
        <w:r>
          <w:tab/>
          <w:t>36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30" w:history="1">
        <w:r>
          <w:t>Editar una inspección</w:t>
        </w:r>
        <w:r>
          <w:tab/>
          <w:t>37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31" w:history="1">
        <w:r>
          <w:t>Actualizar reporte de gastos</w:t>
        </w:r>
        <w:r>
          <w:tab/>
          <w:t>41</w:t>
        </w:r>
      </w:hyperlink>
    </w:p>
    <w:p w:rsidR="004518E8" w:rsidRDefault="005A1EC5">
      <w:pPr>
        <w:pStyle w:val="TDC2"/>
        <w:tabs>
          <w:tab w:val="right" w:leader="dot" w:pos="9972"/>
        </w:tabs>
      </w:pPr>
      <w:hyperlink r:id="rId32" w:history="1">
        <w:r>
          <w:t>Actualizar archivos en gasto</w:t>
        </w:r>
        <w:r>
          <w:tab/>
          <w:t>42</w:t>
        </w:r>
      </w:hyperlink>
    </w:p>
    <w:p w:rsidR="004518E8" w:rsidRDefault="005A1EC5">
      <w:pPr>
        <w:pStyle w:val="Textbody"/>
      </w:pPr>
      <w:r>
        <w:rPr>
          <w:rFonts w:cs="Mangal"/>
          <w:szCs w:val="21"/>
        </w:rPr>
        <w:fldChar w:fldCharType="end"/>
      </w:r>
    </w:p>
    <w:p w:rsidR="004518E8" w:rsidRDefault="005A1EC5">
      <w:pPr>
        <w:pStyle w:val="Ttulo2"/>
        <w:pageBreakBefore/>
      </w:pPr>
      <w:bookmarkStart w:id="1" w:name="__RefHeading___Toc106_3559938214"/>
      <w:bookmarkStart w:id="2" w:name="_Toc15376516"/>
      <w:r>
        <w:rPr>
          <w:rStyle w:val="StrongEmphasis"/>
          <w:b/>
          <w:color w:val="24292E"/>
        </w:rPr>
        <w:lastRenderedPageBreak/>
        <w:t>Autenticación</w:t>
      </w:r>
      <w:bookmarkEnd w:id="1"/>
      <w:bookmarkEnd w:id="2"/>
    </w:p>
    <w:p w:rsidR="004518E8" w:rsidRDefault="005A1EC5">
      <w:r>
        <w:t>Autentica un usuario ajustador para utilizar la aplicación.</w:t>
      </w:r>
    </w:p>
    <w:p w:rsidR="004518E8" w:rsidRDefault="004518E8"/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/login.php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POST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1"/>
              </w:numPr>
            </w:pPr>
            <w:r>
              <w:t>rut: nombre de usuario</w:t>
            </w:r>
          </w:p>
          <w:p w:rsidR="004518E8" w:rsidRDefault="005A1EC5">
            <w:pPr>
              <w:pStyle w:val="TableContents"/>
              <w:numPr>
                <w:ilvl w:val="0"/>
                <w:numId w:val="1"/>
              </w:numPr>
            </w:pPr>
            <w:r>
              <w:t>clave: contraseña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"user_id"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"id”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"user_rut"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"nombre usuario"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"user_nombre"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"Nombre Completo"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"user_iniciales"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"Iniciales”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"tipo_user_nombre"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"tipo de usuario"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"token"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"token para las demás consultas"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2"/>
              </w:numPr>
            </w:pPr>
            <w:r>
              <w:t>400 Missing Parameter: uno o más parámetros están vacíos</w:t>
            </w:r>
          </w:p>
          <w:p w:rsidR="004518E8" w:rsidRDefault="005A1EC5">
            <w:pPr>
              <w:pStyle w:val="TableContents"/>
              <w:numPr>
                <w:ilvl w:val="0"/>
                <w:numId w:val="2"/>
              </w:numPr>
            </w:pPr>
            <w:r>
              <w:t>401 No Such User: usuario o contraseña inválido</w:t>
            </w:r>
          </w:p>
        </w:tc>
      </w:tr>
    </w:tbl>
    <w:p w:rsidR="004518E8" w:rsidRDefault="004518E8">
      <w:pPr>
        <w:pStyle w:val="Textbody"/>
        <w:spacing w:after="240"/>
        <w:rPr>
          <w:color w:val="24292E"/>
        </w:rPr>
      </w:pPr>
    </w:p>
    <w:p w:rsidR="004518E8" w:rsidRDefault="005A1EC5">
      <w:pPr>
        <w:pStyle w:val="Ttulo2"/>
        <w:pageBreakBefore/>
      </w:pPr>
      <w:bookmarkStart w:id="3" w:name="__RefHeading___Toc1877_169265167"/>
      <w:bookmarkStart w:id="4" w:name="_Toc15376517"/>
      <w:r>
        <w:rPr>
          <w:rStyle w:val="StrongEmphasis"/>
          <w:b/>
          <w:color w:val="24292E"/>
        </w:rPr>
        <w:lastRenderedPageBreak/>
        <w:t>Catálogos</w:t>
      </w:r>
      <w:bookmarkEnd w:id="3"/>
      <w:bookmarkEnd w:id="4"/>
    </w:p>
    <w:p w:rsidR="004518E8" w:rsidRDefault="005A1EC5">
      <w:pPr>
        <w:pStyle w:val="Textbody"/>
        <w:spacing w:after="240"/>
        <w:rPr>
          <w:color w:val="24292E"/>
        </w:rPr>
      </w:pPr>
      <w:r>
        <w:rPr>
          <w:color w:val="24292E"/>
        </w:rPr>
        <w:t>Obtiene la última versión de los catálogos.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/catalogos.php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3"/>
              </w:numPr>
            </w:pPr>
            <w:r>
              <w:t>v: versión del catálogo que se tiene (OPCIONAL)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"ultima_version"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"version"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"nombre_catalogo"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"clave catalogo"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"clave"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"valor catalogo"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"valor"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},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"clave catalogo"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"clave"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"valor catalogo"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"valor"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],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"nombre_catalogo2"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"clave catalogo2"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"clave"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"valor catalogo2"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"valor"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},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"clave catalogo2"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"clave"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"valor catalogo2"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"valor"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],</w:t>
            </w:r>
          </w:p>
          <w:p w:rsidR="004518E8" w:rsidRDefault="005A1EC5">
            <w:pPr>
              <w:pStyle w:val="Standard"/>
            </w:pPr>
            <w:r>
              <w:t>}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4"/>
              </w:numPr>
            </w:pPr>
            <w:r>
              <w:t>401 Exception: token inválido</w:t>
            </w:r>
          </w:p>
        </w:tc>
      </w:tr>
    </w:tbl>
    <w:p w:rsidR="004518E8" w:rsidRDefault="005A1EC5">
      <w:pPr>
        <w:pStyle w:val="Ttulo2"/>
        <w:pageBreakBefore/>
      </w:pPr>
      <w:bookmarkStart w:id="5" w:name="__RefHeading___Toc1879_169265167"/>
      <w:bookmarkStart w:id="6" w:name="_Toc15376518"/>
      <w:r>
        <w:rPr>
          <w:rStyle w:val="StrongEmphasis"/>
          <w:b/>
          <w:color w:val="24292E"/>
        </w:rPr>
        <w:lastRenderedPageBreak/>
        <w:t>Búsqueda de Siniestros</w:t>
      </w:r>
      <w:bookmarkEnd w:id="5"/>
      <w:bookmarkEnd w:id="6"/>
    </w:p>
    <w:p w:rsidR="004518E8" w:rsidRDefault="005A1EC5">
      <w:pPr>
        <w:pStyle w:val="Textbody"/>
        <w:spacing w:after="240"/>
        <w:rPr>
          <w:color w:val="24292E"/>
        </w:rPr>
      </w:pPr>
      <w:r>
        <w:rPr>
          <w:color w:val="24292E"/>
        </w:rPr>
        <w:t>Obtiene el listado de siniestros, buscando por varios campos (asegurado, folio, número de siniestro, ajustador, corredor o aseguradora).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/busqueda.php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5"/>
              </w:numPr>
            </w:pPr>
            <w:r>
              <w:t>caso: texto a buscar</w:t>
            </w:r>
          </w:p>
          <w:p w:rsidR="004518E8" w:rsidRDefault="005A1EC5">
            <w:pPr>
              <w:pStyle w:val="TableContents"/>
              <w:numPr>
                <w:ilvl w:val="0"/>
                <w:numId w:val="3"/>
              </w:numPr>
            </w:pPr>
            <w:r>
              <w:t>pág.: página a partir de la cual buscar (OPCIONAL)</w:t>
            </w:r>
          </w:p>
          <w:p w:rsidR="004518E8" w:rsidRDefault="005A1EC5">
            <w:pPr>
              <w:pStyle w:val="TableContents"/>
              <w:numPr>
                <w:ilvl w:val="0"/>
                <w:numId w:val="3"/>
              </w:numPr>
            </w:pPr>
            <w:r>
              <w:t>campo: campo por el cual ordenar (OPCIONAL)</w:t>
            </w:r>
          </w:p>
          <w:p w:rsidR="004518E8" w:rsidRDefault="005A1EC5">
            <w:pPr>
              <w:pStyle w:val="TableContents"/>
              <w:numPr>
                <w:ilvl w:val="0"/>
                <w:numId w:val="3"/>
              </w:numPr>
            </w:pPr>
            <w:r>
              <w:t>order: ordenamients (ASC o DESC) (OPCIONAL)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"resultados"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"clave siniestro"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"caso_n_siniestro"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"num de siniestro"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"caso_fech_creacion"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"fecha creacion 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"estatus"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"cia_seg"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"Cia Aseguradora 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"asegurados"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"asegurado"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"corredores"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"corredor"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],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"registros"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"numero de registros"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6"/>
              </w:numPr>
            </w:pPr>
            <w:r>
              <w:t>400 Missing parameter: falta el parámetro caso</w:t>
            </w:r>
          </w:p>
          <w:p w:rsidR="004518E8" w:rsidRDefault="005A1EC5">
            <w:pPr>
              <w:pStyle w:val="TableContents"/>
              <w:numPr>
                <w:ilvl w:val="0"/>
                <w:numId w:val="6"/>
              </w:numPr>
            </w:pPr>
            <w:r>
              <w:t>401 Exception: token inválido</w:t>
            </w:r>
          </w:p>
        </w:tc>
      </w:tr>
    </w:tbl>
    <w:p w:rsidR="004518E8" w:rsidRDefault="005A1EC5">
      <w:pPr>
        <w:pStyle w:val="Ttulo2"/>
        <w:pageBreakBefore/>
      </w:pPr>
      <w:bookmarkStart w:id="7" w:name="__RefHeading___Toc1881_169265167"/>
      <w:bookmarkStart w:id="8" w:name="_Toc15376519"/>
      <w:r>
        <w:rPr>
          <w:rStyle w:val="StrongEmphasis"/>
          <w:b/>
          <w:color w:val="24292E"/>
        </w:rPr>
        <w:lastRenderedPageBreak/>
        <w:t>Detalle de Siniestro</w:t>
      </w:r>
      <w:bookmarkEnd w:id="7"/>
      <w:bookmarkEnd w:id="8"/>
    </w:p>
    <w:p w:rsidR="004518E8" w:rsidRDefault="005A1EC5">
      <w:pPr>
        <w:pStyle w:val="Textbody"/>
        <w:spacing w:after="240"/>
        <w:rPr>
          <w:color w:val="24292E"/>
        </w:rPr>
      </w:pPr>
      <w:r>
        <w:rPr>
          <w:color w:val="24292E"/>
        </w:rPr>
        <w:t>Obtiene los datos de un siniestro.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/siniestro.php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7"/>
              </w:numPr>
            </w:pPr>
            <w:r>
              <w:t>caso: clave del siniestro a buscar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"caso_n_prorroga"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"caso_user_1"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"caso_division"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"caso_cia_seguros"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"caso_anialista"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"caso_asegurado"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"caso_beneficiario"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"caso_corredor"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"caso_asoci_internacional"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"caso_rec_fisico"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"caso_rec_legal"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"caso_comuna"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"caso_ramo"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"caso_cobertura"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"caso_moneda"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"caso_causa"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"caso_juicio"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"caso_nomb_interno"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"caso_event_especial"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"caso_doc_externo"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"caso_inf_final_proce"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"caso_serie"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"caso_abogado"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"caso_abogado_cia"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"caso_tarificador"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"caso_estado_procesal"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"caso_fech_ocurren"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"caso_fech_denuncio"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"caso_fech_asignacion"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"caso_fech_valoriza"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"caso_fech_liquidacion"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"caso_fech_ini_poliza"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"caso_fech_fin_poliza"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"caso_observaciones"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"caso_n_item"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lastRenderedPageBreak/>
              <w:t>"caso_n_siniestro"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"caso_n_recepcion_cia"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"caso_circunstancias"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"caso_descripcion"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"caso_direccion"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"caso_tribunal"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"caso_rol_rit"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"caso_sucursal"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"caso_uni_opera"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"caso_almacen"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"caso_perso_afect"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"caso_n_ref_asegu"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"caso_monto_asegurado"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"caso_perdida_bruta"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"caso_perdida_estimada"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"caso_deducible"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"caso_recupero"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"caso_anti_perdida"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"caso_gasto_totale"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"caso_gasto_parcial"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"caso_honorario_total"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"caso_honorario_parcial"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"caso_prima_anual"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"caso_per_cargo_aseg"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"caso_limite"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"caso_deducible_text"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"caso_fech_creacion"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"ajustador_2"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"ajustador_3"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"divi_caso"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"cia_seg"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"analista_cia"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"asegurados"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"beneficiarios"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"corredores"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"asociado_inter"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"comunas"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"regiones"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"ramo"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"monedas"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"simbolo"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"causas"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"evento_especial"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"estado_real_fase"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"series"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"abogados"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"abogados_cia"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  <w:p w:rsidR="004518E8" w:rsidRDefault="004518E8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8"/>
              </w:numPr>
            </w:pPr>
            <w:r>
              <w:t>400 Missing parameter: falta el parámetro caso</w:t>
            </w:r>
          </w:p>
          <w:p w:rsidR="004518E8" w:rsidRDefault="005A1EC5">
            <w:pPr>
              <w:pStyle w:val="TableContents"/>
              <w:numPr>
                <w:ilvl w:val="0"/>
                <w:numId w:val="8"/>
              </w:numPr>
            </w:pPr>
            <w:r>
              <w:lastRenderedPageBreak/>
              <w:t>401 Exception: token inválido</w:t>
            </w:r>
          </w:p>
          <w:p w:rsidR="004518E8" w:rsidRDefault="005A1EC5">
            <w:pPr>
              <w:pStyle w:val="TableContents"/>
              <w:numPr>
                <w:ilvl w:val="0"/>
                <w:numId w:val="8"/>
              </w:numPr>
            </w:pPr>
            <w:r>
              <w:t>404 Not Found: no hubo resultados con el id enviado</w:t>
            </w:r>
          </w:p>
        </w:tc>
      </w:tr>
    </w:tbl>
    <w:p w:rsidR="004518E8" w:rsidRDefault="005A1EC5">
      <w:pPr>
        <w:pStyle w:val="Ttulo2"/>
        <w:pageBreakBefore/>
      </w:pPr>
      <w:bookmarkStart w:id="9" w:name="__RefHeading___Toc1883_169265167"/>
      <w:bookmarkStart w:id="10" w:name="_Toc15376520"/>
      <w:r>
        <w:rPr>
          <w:rStyle w:val="StrongEmphasis"/>
          <w:b/>
          <w:color w:val="24292E"/>
        </w:rPr>
        <w:lastRenderedPageBreak/>
        <w:t>Detalle completo de Siniestro</w:t>
      </w:r>
      <w:bookmarkEnd w:id="9"/>
      <w:bookmarkEnd w:id="10"/>
    </w:p>
    <w:p w:rsidR="004518E8" w:rsidRDefault="005A1EC5">
      <w:pPr>
        <w:pStyle w:val="Textbody"/>
        <w:spacing w:after="240"/>
        <w:rPr>
          <w:color w:val="24292E"/>
        </w:rPr>
      </w:pPr>
      <w:r>
        <w:rPr>
          <w:color w:val="24292E"/>
        </w:rPr>
        <w:t>Obtiene los datos de un siniestro incluyendo inspecciones, gastos y bitácoras.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/siniestro_full.php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9"/>
              </w:numPr>
            </w:pPr>
            <w:r>
              <w:t>caso: clave del siniestro a buscar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"caso_n_prorroga"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"caso_user_1"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"caso_division"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"caso_cia_seguros"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"caso_anialista"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"caso_asegurado"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"caso_beneficiario"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"caso_corredor"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"caso_asoci_internacional"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"caso_rec_fisico"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"caso_rec_legal"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"caso_comuna"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"caso_ramo"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"caso_cobertura"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"caso_moneda"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"caso_causa"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"caso_juicio"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"caso_nomb_interno"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"caso_event_especial"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"caso_doc_externo"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"caso_inf_final_proce"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"caso_serie"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"caso_abogado"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"caso_abogado_cia"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"caso_tarificador"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"caso_estado_procesal"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"caso_fech_ocurren"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"caso_fech_denuncio"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"caso_fech_asignacion"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"caso_fech_valoriza"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"caso_fech_liquidacion"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"caso_fech_ini_poliza"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"caso_fech_fin_poliza"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"caso_observaciones"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"caso_n_item"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lastRenderedPageBreak/>
              <w:t>"caso_n_siniestro"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"caso_n_recepcion_cia"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"caso_circunstancias"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"caso_descripcion"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"caso_direccion"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"caso_tribunal"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"caso_rol_rit"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"caso_sucursal"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"caso_uni_opera"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"caso_almacen"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"caso_perso_afect"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"caso_n_ref_asegu"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"caso_monto_asegurado"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"caso_perdida_bruta"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"caso_perdida_estimada"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"caso_deducible"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"caso_recupero"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"caso_anti_perdida"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"caso_gasto_totale"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"caso_gasto_parcial"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"caso_honorario_total"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"caso_honorario_parcial"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"caso_prima_anual"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"caso_per_cargo_aseg"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"caso_limite"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"caso_deducible_text"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"caso_fech_creacion"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"ajustador_2"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"ajustador_3"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"divi_caso"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"cia_seg"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"analista_cia"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"asegurados"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"beneficiarios"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"corredores"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"asociado_inter"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"comunas"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"regiones"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"ramo"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"monedas"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"simbolo"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"causas"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"evento_especial"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"estado_real_fase"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"series"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"abogados"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"abogados_cia"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"gastos_repor_consecu"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lastRenderedPageBreak/>
              <w:t>"gastos_repor_user"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"gastos_repor_moneda"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"gastos_repor_anticipo"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"gastos_repor_nombre"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"gastos_repor_f_ini"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"gastos_repor_f_fin"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"gastos_repor_mail"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"gastos_repor_coment"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"gastos_repor_fecha_envi"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"gastos_repor_fecha"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],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"bitacora"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"fecha_orden"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"fecha"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"gestion"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"tiempo"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"cometario"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"usuario"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"subtarea"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],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"inspector"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"fecha"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"inspeccion_tipo"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]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  <w:p w:rsidR="004518E8" w:rsidRDefault="004518E8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10"/>
              </w:numPr>
            </w:pPr>
            <w:r>
              <w:t>400 Missing parameter: falta el parámetro caso</w:t>
            </w:r>
          </w:p>
          <w:p w:rsidR="004518E8" w:rsidRDefault="005A1EC5">
            <w:pPr>
              <w:pStyle w:val="TableContents"/>
              <w:numPr>
                <w:ilvl w:val="0"/>
                <w:numId w:val="10"/>
              </w:numPr>
            </w:pPr>
            <w:r>
              <w:t>401 Exception: token inválido</w:t>
            </w:r>
          </w:p>
          <w:p w:rsidR="004518E8" w:rsidRDefault="005A1EC5">
            <w:pPr>
              <w:pStyle w:val="TableContents"/>
              <w:numPr>
                <w:ilvl w:val="0"/>
                <w:numId w:val="10"/>
              </w:numPr>
            </w:pPr>
            <w:r>
              <w:t>404 Not Found: no hubo resultados con el id enviado</w:t>
            </w:r>
          </w:p>
        </w:tc>
      </w:tr>
    </w:tbl>
    <w:p w:rsidR="004518E8" w:rsidRDefault="005A1EC5">
      <w:pPr>
        <w:pStyle w:val="Ttulo2"/>
        <w:pageBreakBefore/>
      </w:pPr>
      <w:bookmarkStart w:id="11" w:name="__RefHeading___Toc1885_169265167"/>
      <w:bookmarkStart w:id="12" w:name="_Toc15376521"/>
      <w:r>
        <w:rPr>
          <w:rStyle w:val="StrongEmphasis"/>
          <w:b/>
          <w:color w:val="24292E"/>
        </w:rPr>
        <w:lastRenderedPageBreak/>
        <w:t>Reportes de gasto por siniestro</w:t>
      </w:r>
      <w:bookmarkEnd w:id="11"/>
      <w:bookmarkEnd w:id="12"/>
    </w:p>
    <w:p w:rsidR="004518E8" w:rsidRDefault="005A1EC5">
      <w:pPr>
        <w:pStyle w:val="Textbody"/>
        <w:spacing w:after="240"/>
        <w:rPr>
          <w:color w:val="24292E"/>
        </w:rPr>
      </w:pPr>
      <w:r>
        <w:rPr>
          <w:color w:val="24292E"/>
        </w:rPr>
        <w:t>Obtiene la lista de reportes de gasto de un siniestro.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/siniestro_gastos.php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11"/>
              </w:numPr>
            </w:pPr>
            <w:r>
              <w:t>caso: clave del siniestro a consultar</w:t>
            </w:r>
          </w:p>
          <w:p w:rsidR="004518E8" w:rsidRDefault="005A1EC5">
            <w:pPr>
              <w:pStyle w:val="TableContents"/>
              <w:numPr>
                <w:ilvl w:val="0"/>
                <w:numId w:val="3"/>
              </w:numPr>
            </w:pPr>
            <w:r>
              <w:t>pageNum_user: página del listado (OPCIONAL)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"resultados"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"gastos_repor_consecu"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"gastos_repor_user"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"gastos_repor_moneda"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"gastos_repor_anticipo"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"gastos_repor_nombre"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"gastos_repor_f_ini"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"gastos_repor_f_fin"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"gastos_repor_mail"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"gastos_repor_coment"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"gastos_repor_fecha_envi"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"gastos_repor_fecha"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],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"registros"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12"/>
              </w:numPr>
            </w:pPr>
            <w:r>
              <w:t>400 Missing parameter: falta el parámetro caso</w:t>
            </w:r>
          </w:p>
          <w:p w:rsidR="004518E8" w:rsidRDefault="005A1EC5">
            <w:pPr>
              <w:pStyle w:val="TableContents"/>
              <w:numPr>
                <w:ilvl w:val="0"/>
                <w:numId w:val="12"/>
              </w:numPr>
            </w:pPr>
            <w:r>
              <w:t>401 Exception: token inválido</w:t>
            </w:r>
          </w:p>
        </w:tc>
      </w:tr>
    </w:tbl>
    <w:p w:rsidR="004518E8" w:rsidRDefault="005A1EC5">
      <w:pPr>
        <w:pStyle w:val="Ttulo2"/>
        <w:pageBreakBefore/>
      </w:pPr>
      <w:bookmarkStart w:id="13" w:name="__RefHeading___Toc1887_169265167"/>
      <w:bookmarkStart w:id="14" w:name="_Toc15376522"/>
      <w:r>
        <w:rPr>
          <w:rStyle w:val="StrongEmphasis"/>
          <w:b/>
          <w:color w:val="24292E"/>
        </w:rPr>
        <w:lastRenderedPageBreak/>
        <w:t>Reportes de gastos por ajustador</w:t>
      </w:r>
      <w:bookmarkEnd w:id="13"/>
      <w:bookmarkEnd w:id="14"/>
    </w:p>
    <w:p w:rsidR="004518E8" w:rsidRDefault="005A1EC5">
      <w:pPr>
        <w:pStyle w:val="Textbody"/>
        <w:spacing w:after="240"/>
        <w:rPr>
          <w:color w:val="24292E"/>
        </w:rPr>
      </w:pPr>
      <w:r>
        <w:rPr>
          <w:color w:val="24292E"/>
        </w:rPr>
        <w:t>Obtiene una lista de reportes de gastos del ajustador autenticado.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/siniestro_gastos.php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13"/>
              </w:numPr>
            </w:pPr>
            <w:r>
              <w:t>pageNum_user: página del listado (OPCIONAL)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"resultados"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"gastos_repor_consecu"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"gastos_repor_user"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"gastos_repor_moneda"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"gastos_repor_anticipo"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"gastos_repor_nombre"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"gastos_repor_f_ini"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"gastos_repor_f_fin"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"gastos_repor_mail"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"gastos_repor_coment"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"gastos_repor_fecha_envi"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"gastos_repor_fecha"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],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"registros"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14"/>
              </w:numPr>
            </w:pPr>
            <w:r>
              <w:t>401 Exception: token inválido</w:t>
            </w:r>
          </w:p>
        </w:tc>
      </w:tr>
    </w:tbl>
    <w:p w:rsidR="004518E8" w:rsidRDefault="005A1EC5">
      <w:pPr>
        <w:pStyle w:val="Ttulo2"/>
        <w:pageBreakBefore/>
      </w:pPr>
      <w:bookmarkStart w:id="15" w:name="__RefHeading___Toc1889_169265167"/>
      <w:bookmarkStart w:id="16" w:name="_Toc15376523"/>
      <w:r>
        <w:rPr>
          <w:rStyle w:val="StrongEmphasis"/>
          <w:b/>
          <w:color w:val="24292E"/>
        </w:rPr>
        <w:lastRenderedPageBreak/>
        <w:t>Detalle de reporte de gastos</w:t>
      </w:r>
      <w:bookmarkEnd w:id="15"/>
      <w:bookmarkEnd w:id="16"/>
    </w:p>
    <w:p w:rsidR="004518E8" w:rsidRDefault="005A1EC5">
      <w:pPr>
        <w:pStyle w:val="Textbody"/>
      </w:pPr>
      <w:bookmarkStart w:id="17" w:name="__RefHeading___Toc1891_169265167"/>
      <w:r>
        <w:rPr>
          <w:rStyle w:val="StrongEmphasis"/>
          <w:b w:val="0"/>
          <w:color w:val="24292E"/>
        </w:rPr>
        <w:t>Obtiene el detalle del reporte de gasto, incluyendo los gastos ligados al mismo.</w:t>
      </w:r>
      <w:bookmarkEnd w:id="17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/gastos_reporte.php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15"/>
              </w:numPr>
            </w:pPr>
            <w:r>
              <w:t>Id: id del reporte de gastos</w:t>
            </w:r>
          </w:p>
          <w:p w:rsidR="004518E8" w:rsidRDefault="005A1EC5">
            <w:pPr>
              <w:pStyle w:val="TableContents"/>
              <w:numPr>
                <w:ilvl w:val="0"/>
                <w:numId w:val="3"/>
              </w:numPr>
            </w:pPr>
            <w:r>
              <w:t>pageNum_user: página del listado (OPCIONAL)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"gastos_repor_consecu"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"gastos_repor_user"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"gastos_repor_moneda"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"gastos_repor_anticipo"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"gastos_repor_nombre"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"gastos_repor_f_ini"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"gastos_repor_f_fin"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"gastos_repor_mail"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"gastos_repor_coment"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"gastos_repor_fecha_envi"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"gastos_repor_fecha"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"repGasto"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"resultados"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"gastos_user"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"gastos_visada"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"gastos_id_reporte"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"gastos_valor"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"gastos_cargar"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"gastos_moneda"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"gastos_fecha_real"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"gastos_emisor"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"gastos_descripcion"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"gastos_concepto"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"gastos_razon_social"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 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"gastos_viaje_ini"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"gastos_viaje_fin"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"gastos_amex"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"gastos_nulo"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"gastos_archivo"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"gastos_archivo_xml"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"gastos_archivo_3"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"gastos_fecha"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},</w:t>
            </w:r>
          </w:p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lastRenderedPageBreak/>
              <w:t>],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"registros"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16"/>
              </w:numPr>
            </w:pPr>
            <w:r>
              <w:t>400 Missing parameter: falta el parámetro id</w:t>
            </w:r>
          </w:p>
          <w:p w:rsidR="004518E8" w:rsidRDefault="005A1EC5">
            <w:pPr>
              <w:pStyle w:val="TableContents"/>
              <w:numPr>
                <w:ilvl w:val="0"/>
                <w:numId w:val="16"/>
              </w:numPr>
            </w:pPr>
            <w:r>
              <w:t>401 Exception: token inválido</w:t>
            </w:r>
          </w:p>
          <w:p w:rsidR="004518E8" w:rsidRDefault="005A1EC5">
            <w:pPr>
              <w:pStyle w:val="TableContents"/>
              <w:numPr>
                <w:ilvl w:val="0"/>
                <w:numId w:val="16"/>
              </w:numPr>
            </w:pPr>
            <w:r>
              <w:t>404 Not found: no se encontró el reporte buscado</w:t>
            </w:r>
          </w:p>
        </w:tc>
      </w:tr>
    </w:tbl>
    <w:p w:rsidR="004518E8" w:rsidRDefault="005A1EC5">
      <w:pPr>
        <w:pStyle w:val="Ttulo2"/>
        <w:pageBreakBefore/>
      </w:pPr>
      <w:bookmarkStart w:id="18" w:name="__RefHeading___Toc4459_1093735927"/>
      <w:bookmarkStart w:id="19" w:name="_Toc15376524"/>
      <w:r>
        <w:rPr>
          <w:rStyle w:val="StrongEmphasis"/>
          <w:b/>
          <w:color w:val="24292E"/>
        </w:rPr>
        <w:lastRenderedPageBreak/>
        <w:t>Detalle de gasto</w:t>
      </w:r>
      <w:bookmarkEnd w:id="18"/>
      <w:bookmarkEnd w:id="19"/>
    </w:p>
    <w:p w:rsidR="004518E8" w:rsidRDefault="005A1EC5">
      <w:pPr>
        <w:pStyle w:val="Textbody"/>
      </w:pPr>
      <w:bookmarkStart w:id="20" w:name="__RefHeading___Toc1891_1692651671"/>
      <w:r>
        <w:rPr>
          <w:rStyle w:val="StrongEmphasis"/>
          <w:b w:val="0"/>
          <w:color w:val="24292E"/>
        </w:rPr>
        <w:t>Obtiene el detalle de un gasto.</w:t>
      </w:r>
      <w:bookmarkEnd w:id="20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/gasto_detalle.php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17"/>
              </w:numPr>
            </w:pPr>
            <w:r>
              <w:t>Id: id del gasto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"gastos_user"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"gastos_visada"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"gastos_id_reporte"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"gastos_valor"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"gastos_cargar"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"gastos_moneda"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"gastos_fecha_real"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"gastos_emisor"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"gastos_descripcion"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"gastos_concepto"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"gastos_razon_social"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"gastos_viaje_ini"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"gastos_viaje_fin"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"gastos_amex"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"gastos_nulo"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"gastos_archivo"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"gastos_archivo_xml"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"gastos_archivo_3"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"gastos_fecha"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"user_nombre"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18"/>
              </w:numPr>
            </w:pPr>
            <w:r>
              <w:t>400 Missing parameter: falta el parámetro id</w:t>
            </w:r>
          </w:p>
          <w:p w:rsidR="004518E8" w:rsidRDefault="005A1EC5">
            <w:pPr>
              <w:pStyle w:val="TableContents"/>
              <w:numPr>
                <w:ilvl w:val="0"/>
                <w:numId w:val="18"/>
              </w:numPr>
            </w:pPr>
            <w:r>
              <w:t>401 Exception: token inválido</w:t>
            </w:r>
          </w:p>
          <w:p w:rsidR="004518E8" w:rsidRDefault="005A1EC5">
            <w:pPr>
              <w:pStyle w:val="TableContents"/>
              <w:numPr>
                <w:ilvl w:val="0"/>
                <w:numId w:val="18"/>
              </w:numPr>
            </w:pPr>
            <w:r>
              <w:t>404 Not found: no se encontró el gasto buscado</w:t>
            </w:r>
          </w:p>
        </w:tc>
      </w:tr>
    </w:tbl>
    <w:p w:rsidR="004518E8" w:rsidRDefault="005A1EC5">
      <w:pPr>
        <w:pStyle w:val="Ttulo2"/>
        <w:pageBreakBefore/>
      </w:pPr>
      <w:bookmarkStart w:id="21" w:name="_Toc15376525"/>
      <w:bookmarkStart w:id="22" w:name="__RefHeading___Toc4461_1093735927"/>
      <w:r>
        <w:rPr>
          <w:rStyle w:val="StrongEmphasis"/>
          <w:b/>
          <w:color w:val="24292E"/>
        </w:rPr>
        <w:lastRenderedPageBreak/>
        <w:t>Bitácora de siniestro</w:t>
      </w:r>
      <w:bookmarkEnd w:id="21"/>
      <w:r>
        <w:rPr>
          <w:rStyle w:val="StrongEmphasis"/>
          <w:b/>
          <w:color w:val="24292E"/>
        </w:rPr>
        <w:tab/>
      </w:r>
      <w:bookmarkEnd w:id="22"/>
    </w:p>
    <w:p w:rsidR="004518E8" w:rsidRDefault="005A1EC5">
      <w:pPr>
        <w:pStyle w:val="Textbody"/>
      </w:pPr>
      <w:bookmarkStart w:id="23" w:name="__RefHeading___Toc1891_16926516711"/>
      <w:r>
        <w:rPr>
          <w:rStyle w:val="StrongEmphasis"/>
          <w:b w:val="0"/>
          <w:color w:val="24292E"/>
        </w:rPr>
        <w:t>Obtiene la lista de eventos de la bitácora de siniestro.</w:t>
      </w:r>
      <w:bookmarkEnd w:id="23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/siniestro_bitacora.php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19"/>
              </w:numPr>
            </w:pPr>
            <w:r>
              <w:t>caso: id del siniestro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"resultados"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"fecha_orden"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"fecha"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"gestion"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"tiempo"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"cometario"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"usuario"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"subtarea"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],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"registros"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20"/>
              </w:numPr>
            </w:pPr>
            <w:r>
              <w:t>400 Missing parameter: falta el parámetro caso</w:t>
            </w:r>
          </w:p>
          <w:p w:rsidR="004518E8" w:rsidRDefault="005A1EC5">
            <w:pPr>
              <w:pStyle w:val="TableContents"/>
              <w:numPr>
                <w:ilvl w:val="0"/>
                <w:numId w:val="20"/>
              </w:numPr>
            </w:pPr>
            <w:r>
              <w:t>401 Exception: token inválido</w:t>
            </w:r>
          </w:p>
        </w:tc>
      </w:tr>
    </w:tbl>
    <w:p w:rsidR="004518E8" w:rsidRDefault="005A1EC5">
      <w:pPr>
        <w:pStyle w:val="Ttulo2"/>
        <w:pageBreakBefore/>
      </w:pPr>
      <w:bookmarkStart w:id="24" w:name="_Toc15376526"/>
      <w:bookmarkStart w:id="25" w:name="__RefHeading___Toc4463_1093735927"/>
      <w:r>
        <w:rPr>
          <w:rStyle w:val="StrongEmphasis"/>
          <w:b/>
          <w:color w:val="24292E"/>
        </w:rPr>
        <w:lastRenderedPageBreak/>
        <w:t>Inspecciones de siniestro</w:t>
      </w:r>
      <w:bookmarkEnd w:id="24"/>
      <w:r>
        <w:rPr>
          <w:rStyle w:val="StrongEmphasis"/>
          <w:b/>
          <w:color w:val="24292E"/>
        </w:rPr>
        <w:tab/>
      </w:r>
      <w:bookmarkEnd w:id="25"/>
    </w:p>
    <w:p w:rsidR="004518E8" w:rsidRDefault="005A1EC5">
      <w:pPr>
        <w:pStyle w:val="Textbody"/>
      </w:pPr>
      <w:bookmarkStart w:id="26" w:name="__RefHeading___Toc1891_169265167111"/>
      <w:r>
        <w:rPr>
          <w:rStyle w:val="StrongEmphasis"/>
          <w:b w:val="0"/>
          <w:color w:val="24292E"/>
        </w:rPr>
        <w:t>Obtiene la lista de inspecciones de siniestro.</w:t>
      </w:r>
      <w:bookmarkEnd w:id="26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/siniestro_inspecciones.php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21"/>
              </w:numPr>
            </w:pPr>
            <w:r>
              <w:t>caso: id del siniestro</w:t>
            </w:r>
          </w:p>
          <w:p w:rsidR="004518E8" w:rsidRDefault="005A1EC5">
            <w:pPr>
              <w:pStyle w:val="TableContents"/>
              <w:numPr>
                <w:ilvl w:val="0"/>
                <w:numId w:val="3"/>
              </w:numPr>
            </w:pPr>
            <w:r>
              <w:t>pageNum_user: número de página a descargar (OPCIONAL)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"resultados"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"inspector"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"fecha"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"inspeccion_tipo"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],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"registros"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22"/>
              </w:numPr>
            </w:pPr>
            <w:r>
              <w:t>400 Missing parameter: falta el parámetro caso</w:t>
            </w:r>
          </w:p>
          <w:p w:rsidR="004518E8" w:rsidRDefault="005A1EC5">
            <w:pPr>
              <w:pStyle w:val="TableContents"/>
              <w:numPr>
                <w:ilvl w:val="0"/>
                <w:numId w:val="22"/>
              </w:numPr>
            </w:pPr>
            <w:r>
              <w:t>401 Exception: token inválido</w:t>
            </w:r>
          </w:p>
        </w:tc>
      </w:tr>
    </w:tbl>
    <w:p w:rsidR="004518E8" w:rsidRDefault="005A1EC5">
      <w:pPr>
        <w:pStyle w:val="Ttulo2"/>
        <w:pageBreakBefore/>
      </w:pPr>
      <w:bookmarkStart w:id="27" w:name="_Toc15376527"/>
      <w:bookmarkStart w:id="28" w:name="__RefHeading___Toc4465_1093735927"/>
      <w:r>
        <w:rPr>
          <w:rStyle w:val="StrongEmphasis"/>
          <w:b/>
          <w:color w:val="24292E"/>
        </w:rPr>
        <w:lastRenderedPageBreak/>
        <w:t>Detalle de inspección de siniestro</w:t>
      </w:r>
      <w:bookmarkEnd w:id="27"/>
      <w:r>
        <w:rPr>
          <w:rStyle w:val="StrongEmphasis"/>
          <w:b/>
          <w:color w:val="24292E"/>
        </w:rPr>
        <w:tab/>
      </w:r>
      <w:bookmarkEnd w:id="28"/>
    </w:p>
    <w:p w:rsidR="004518E8" w:rsidRDefault="005A1EC5">
      <w:pPr>
        <w:pStyle w:val="Textbody"/>
      </w:pPr>
      <w:bookmarkStart w:id="29" w:name="__RefHeading___Toc1891_1692651671111"/>
      <w:r>
        <w:rPr>
          <w:rStyle w:val="StrongEmphasis"/>
          <w:b w:val="0"/>
          <w:color w:val="24292E"/>
        </w:rPr>
        <w:t>Obtiene el detalle de una inspección de siniestro.</w:t>
      </w:r>
      <w:bookmarkEnd w:id="29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/inspeccion_detalle.php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23"/>
              </w:numPr>
            </w:pPr>
            <w:r>
              <w:t>id: id de la inspección de siniestro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"inspeccion_inspector"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"inspeccion_tipo"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"inspeccion_user_modifica"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"inspeccion_otra_cia"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inspeccion_act_com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inspeccion_act_cont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inspeccion_act_recin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inspeccion_act_edifi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inspeccion_act_remo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inspeccion_act_maqui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inspeccion_act_gasto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inspeccion_act_perdi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inspeccion_act_bi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"inspeccion_uso_resi"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"inspeccion_uso_comer"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"inspeccion_uso_indus"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"inspeccion_uso_hotel"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"inspeccion_uso_social"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"inspeccion_uso_edifi"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"inspeccion_acta_ini"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"inspeccion_ratifi"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"inspeccion_acree"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"inspeccion_guardia"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"inspeccion_alarma"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"inspeccion_chapa"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"inspeccion_prote_ven"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"inspeccion_cctv"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"inspeccion_uso_otro"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"inspeccion_hora_inspecccion"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"inspeccion_hora_siniestro"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"inspeccion_fecha_realizada"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"inspeccion_fecha_modifica"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"inspeccion_contacto"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"inspeccion_rut_contac"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"inspeccion_cargo"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"inspeccion_mail"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"inspeccion_fono"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"inspeccion_celular"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"inspeccion_otra_cia_tex"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lastRenderedPageBreak/>
              <w:t>"inspeccion_causa"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"inspeccion_causa_otro"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"inspeccion_daño_estr"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"inspeccion_declaracion"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"inspeccion_comentario"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"inspeccion_edifica"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"inspeccion_estructu"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"inspeccion_materia"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"inspeccion_revesti"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"inspeccion_antigue"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"inspeccion_cubiert"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"inspeccion_mat_pare"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inspeccion_mat_pare_d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gramStart"/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: ,</w:t>
            </w:r>
            <w:proofErr w:type="gramEnd"/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inspeccion_mat_tech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gramStart"/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: ,</w:t>
            </w:r>
            <w:proofErr w:type="gramEnd"/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inspeccion_mat_tech_d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gramStart"/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: ,</w:t>
            </w:r>
            <w:proofErr w:type="gramEnd"/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"inspeccion_mat_piso"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"inspeccion_mat_piso_d"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"inspeccion_tip_impe"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"inspeccion_tip_impe_d"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"inspeccion_n_piso"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"inspeccion_antiguedad"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"inspeccion_zona"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"inspeccion_clasificacion"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"inspeccion_afeccion"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"inspeccion_perdida"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"inspeccion_protec"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"inspeccion_protec_det"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"inspeccion_por_edif"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"inspeccion_por_conte"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"inspeccion_por_remo"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"inspeccion_por_perd"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"inspeccion_por_gast"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"inspeccion_por_bi"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"inspeccion_por_maqui"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"inspeccion_mon_edif"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"inspeccion_mon_conte"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"inspeccion_mon_remo"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"inspeccion_mon_perd"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"inspeccion_mon_gast"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"inspeccion_mon_bi"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"inspeccion_mon_maqui"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"inspeccion_l_f_acta"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"inspeccion_l_f_rati"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"inspeccion_l_f_acre"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"inspeccion_m_s_otro"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"inspeccion_sucursal"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"inspeccion_uni_ope"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"inspeccion_almacen"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"inspeccion_pers_asalt"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"inspeccion_descrip"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"inspeccion_fecha_crea"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"user_nombre"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"caso_detalle"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"”,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lastRenderedPageBreak/>
              <w:t>"caso_n_prorroga"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"caso_user_1"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"caso_division"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"caso_cia_seguros"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"caso_anialista"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"caso_asegurado"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"caso_beneficiario"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"caso_corredor"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"caso_asoci_internacional"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"caso_rec_fisico"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"caso_rec_legal"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"caso_comuna"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"caso_ramo"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"caso_cobertura"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"caso_moneda"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"caso_causa"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"caso_juicio"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"caso_nomb_interno"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"caso_event_especial"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"caso_doc_externo"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"caso_inf_final_proce"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"caso_serie"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"caso_abogado"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"caso_abogado_cia"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"caso_tarificador"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"caso_estado_procesal"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"caso_fech_ocurren"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"caso_fech_denuncio"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"caso_fech_asignacion"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"caso_fech_valoriza"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"caso_fech_liquidacion"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"caso_fech_ini_poliza"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"caso_fech_fin_poliza"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"caso_observaciones"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"caso_n_item"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"caso_n_siniestro"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"caso_n_recepcion_cia"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"caso_circunstancias"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 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"caso_descripcion"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"caso_direccion"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"caso_tribunal"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"caso_rol_rit"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"caso_sucursal"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"caso_uni_opera"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"caso_almacen"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"caso_perso_afect"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"caso_n_ref_asegu"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"caso_monto_asegurado"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"caso_perdida_bruta"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"caso_perdida_estimada"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"caso_deducible"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lastRenderedPageBreak/>
              <w:t>"caso_recupero"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"caso_anti_perdida"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"caso_gasto_totale"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"caso_gasto_parcial"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"caso_honorario_total"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"caso_honorario_parcial"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"caso_prima_anual"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"caso_per_cargo_aseg"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"caso_limite"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"caso_deducible_text"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"caso_fech_creacion"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"ajustador_2"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"ajustador_3"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"divi_caso"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"cia_seg"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"analista_cia"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"asegurados"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"beneficiarios"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"corredores"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"asociado_inter"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"comunas"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"regiones"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"ramo"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"monedas"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"simbolo"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"causas"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"evento_especial"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"estado_real_fase"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"series"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"abogados"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"abogados_cia"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24"/>
              </w:numPr>
            </w:pPr>
            <w:r>
              <w:t>400 Missing parameter: falta el parámetro id</w:t>
            </w:r>
          </w:p>
          <w:p w:rsidR="004518E8" w:rsidRDefault="005A1EC5">
            <w:pPr>
              <w:pStyle w:val="TableContents"/>
              <w:numPr>
                <w:ilvl w:val="0"/>
                <w:numId w:val="24"/>
              </w:numPr>
            </w:pPr>
            <w:r>
              <w:t>401 Exception: token inválido</w:t>
            </w:r>
          </w:p>
          <w:p w:rsidR="004518E8" w:rsidRDefault="005A1EC5">
            <w:pPr>
              <w:pStyle w:val="TableContents"/>
              <w:numPr>
                <w:ilvl w:val="0"/>
                <w:numId w:val="24"/>
              </w:numPr>
            </w:pPr>
            <w:r>
              <w:t>404 Not found: no existe la inspección buscada</w:t>
            </w:r>
          </w:p>
        </w:tc>
      </w:tr>
    </w:tbl>
    <w:p w:rsidR="004518E8" w:rsidRDefault="005A1EC5">
      <w:pPr>
        <w:pStyle w:val="Ttulo2"/>
        <w:pageBreakBefore/>
      </w:pPr>
      <w:bookmarkStart w:id="30" w:name="_Toc15376528"/>
      <w:bookmarkStart w:id="31" w:name="_Toc15376529"/>
      <w:bookmarkStart w:id="32" w:name="__RefHeading___Toc4469_1093735927"/>
      <w:bookmarkEnd w:id="30"/>
      <w:r>
        <w:rPr>
          <w:rStyle w:val="StrongEmphasis"/>
          <w:b/>
          <w:color w:val="24292E"/>
        </w:rPr>
        <w:lastRenderedPageBreak/>
        <w:t>Crear un reporte de gastos</w:t>
      </w:r>
      <w:bookmarkEnd w:id="31"/>
      <w:r>
        <w:rPr>
          <w:rStyle w:val="StrongEmphasis"/>
          <w:b/>
          <w:color w:val="24292E"/>
        </w:rPr>
        <w:tab/>
      </w:r>
      <w:bookmarkEnd w:id="32"/>
    </w:p>
    <w:p w:rsidR="004518E8" w:rsidRDefault="005A1EC5">
      <w:pPr>
        <w:pStyle w:val="Textbody"/>
      </w:pPr>
      <w:bookmarkStart w:id="33" w:name="__RefHeading___Toc1891_16926516711121"/>
      <w:r>
        <w:rPr>
          <w:rStyle w:val="StrongEmphasis"/>
          <w:b w:val="0"/>
          <w:bCs w:val="0"/>
        </w:rPr>
        <w:t>Crear nuevo reporte de gasto eventualmente ligado a siniestro.</w:t>
      </w:r>
      <w:bookmarkEnd w:id="33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/ajustador_gastos.php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POST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correspon_caso: id de siniestro (OPCIONAL)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gastos_repor_moneda:  moneda del reporte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gastos_repor_anticipo:   anticipo del reporte</w:t>
            </w:r>
          </w:p>
          <w:p w:rsidR="005A1EC5" w:rsidRDefault="005A1EC5">
            <w:pPr>
              <w:pStyle w:val="TableContents"/>
              <w:numPr>
                <w:ilvl w:val="0"/>
                <w:numId w:val="25"/>
              </w:numPr>
            </w:pPr>
            <w:r w:rsidRPr="005A1EC5">
              <w:t>gastos_repor_ajustador</w:t>
            </w:r>
            <w:r>
              <w:t>: ajustador asignado al reporte de gasto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"gastos_repor_id"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26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26"/>
              </w:numPr>
            </w:pPr>
            <w:r>
              <w:t>401 Exception: token inválido</w:t>
            </w:r>
          </w:p>
          <w:p w:rsidR="004518E8" w:rsidRDefault="005A1EC5">
            <w:pPr>
              <w:pStyle w:val="TableContents"/>
              <w:numPr>
                <w:ilvl w:val="0"/>
                <w:numId w:val="26"/>
              </w:numPr>
            </w:pPr>
            <w:r>
              <w:t>404 Not found: no se encontró el siniestro enviado</w:t>
            </w:r>
          </w:p>
        </w:tc>
      </w:tr>
    </w:tbl>
    <w:p w:rsidR="004518E8" w:rsidRDefault="005A1EC5">
      <w:pPr>
        <w:pStyle w:val="Ttulo2"/>
        <w:pageBreakBefore/>
      </w:pPr>
      <w:bookmarkStart w:id="34" w:name="__RefHeading___Toc6479_2591635664"/>
      <w:bookmarkStart w:id="35" w:name="_Toc15376530"/>
      <w:r>
        <w:rPr>
          <w:rStyle w:val="StrongEmphasis"/>
          <w:b/>
          <w:color w:val="24292E"/>
        </w:rPr>
        <w:lastRenderedPageBreak/>
        <w:t>Crear un gasto</w:t>
      </w:r>
      <w:bookmarkEnd w:id="34"/>
      <w:bookmarkEnd w:id="35"/>
    </w:p>
    <w:p w:rsidR="004518E8" w:rsidRDefault="005A1EC5">
      <w:pPr>
        <w:pStyle w:val="Textbody"/>
      </w:pPr>
      <w:bookmarkStart w:id="36" w:name="__RefHeading___Toc1891_169265167111211"/>
      <w:r>
        <w:rPr>
          <w:rStyle w:val="StrongEmphasis"/>
          <w:b w:val="0"/>
          <w:color w:val="24292E"/>
        </w:rPr>
        <w:t>Crear nuevo gasto (en un reporte) con imagen de comprobante.</w:t>
      </w:r>
      <w:bookmarkEnd w:id="36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/gasto_detalle.php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POST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27"/>
              </w:numPr>
            </w:pPr>
            <w:r>
              <w:t>gastos_movil_caso:  id de siniestro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anio:   año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mes:   mes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dia:     dia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gastos_repor_id:   id de reporte de gasto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gastos_valor:       valor del gasto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gastos_cargar:     cargar a cliente (si / no)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gastos_moneda:   moneda del gasto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gastos_emisor:     emisor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gastos_descripcion:  descripción del gasto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gastos_concepto:    tipo de gasto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gastos_razon_social:   razón social emisora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gastos_amex:   american express (si / no)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up_documento_2: el archivo con imagen del comprobante</w:t>
            </w:r>
          </w:p>
          <w:p w:rsidR="005A1EC5" w:rsidRDefault="005A1EC5">
            <w:pPr>
              <w:pStyle w:val="TableContents"/>
              <w:numPr>
                <w:ilvl w:val="0"/>
                <w:numId w:val="25"/>
              </w:numPr>
            </w:pPr>
            <w:r w:rsidRPr="005A1EC5">
              <w:t>gastos_ajustador</w:t>
            </w:r>
            <w:r>
              <w:t>: id del ajustador asignado al gasto</w:t>
            </w:r>
            <w:r>
              <w:t/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"gastos_user"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"gastos_visada"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"gastos_id_reporte"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"gastos_valor"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"gastos_cargar"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"gastos_moneda"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"gastos_fecha_real"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"gastos_emisor"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"gastos_descripcion"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"gastos_concepto"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"gastos_razon_social"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"gastos_viaje_ini"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"gastos_viaje_fin"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"gastos_amex"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"gastos_nulo"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"gastos_archivo"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"gastos_archivo_xml"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"gastos_archivo_3"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"gastos_fecha"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"user_nombre"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28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28"/>
              </w:numPr>
            </w:pPr>
            <w:r>
              <w:t>401 Exception: token inválido</w:t>
            </w:r>
          </w:p>
          <w:p w:rsidR="004518E8" w:rsidRDefault="005A1EC5">
            <w:pPr>
              <w:pStyle w:val="TableContents"/>
              <w:numPr>
                <w:ilvl w:val="0"/>
                <w:numId w:val="28"/>
              </w:numPr>
            </w:pPr>
            <w:r>
              <w:t>404 Not found: no se encontró el siniestro enviado</w:t>
            </w:r>
          </w:p>
        </w:tc>
      </w:tr>
    </w:tbl>
    <w:p w:rsidR="004518E8" w:rsidRDefault="005A1EC5">
      <w:pPr>
        <w:pStyle w:val="Ttulo2"/>
        <w:pageBreakBefore/>
      </w:pPr>
      <w:bookmarkStart w:id="37" w:name="_Toc15376531"/>
      <w:bookmarkStart w:id="38" w:name="__RefHeading___Toc6481_2591635664"/>
      <w:r>
        <w:rPr>
          <w:rStyle w:val="StrongEmphasis"/>
          <w:b/>
          <w:color w:val="24292E"/>
        </w:rPr>
        <w:lastRenderedPageBreak/>
        <w:t>Enviar por correo un reporte de gastos</w:t>
      </w:r>
      <w:bookmarkEnd w:id="37"/>
      <w:r>
        <w:rPr>
          <w:rStyle w:val="StrongEmphasis"/>
          <w:b/>
          <w:color w:val="24292E"/>
        </w:rPr>
        <w:tab/>
      </w:r>
      <w:bookmarkEnd w:id="38"/>
    </w:p>
    <w:p w:rsidR="004518E8" w:rsidRDefault="005A1EC5">
      <w:pPr>
        <w:pStyle w:val="Textbody"/>
      </w:pPr>
      <w:bookmarkStart w:id="39" w:name="__RefHeading___Toc1891_169265167111212"/>
      <w:r>
        <w:rPr>
          <w:rStyle w:val="StrongEmphasis"/>
          <w:b w:val="0"/>
          <w:color w:val="24292E"/>
        </w:rPr>
        <w:t>Enviar por correo un reporte de gastos.</w:t>
      </w:r>
      <w:bookmarkEnd w:id="39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/envio_reporte.php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POST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29"/>
              </w:numPr>
            </w:pPr>
            <w:r>
              <w:t>Anio:   año desde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mes:   mes desde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dia:     dia desde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anio_2:   año hasta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mes_2:   mes hasta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dia_2:     dia hasta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gastos_repor_nombre:    nombre del reporte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gastos_repor_mail:  correos destino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gastos_repor_coment:   comentarios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gastos_repor_id_anti:   id de reporte de gastos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"status"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“OK”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30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30"/>
              </w:numPr>
            </w:pPr>
            <w:r>
              <w:t>401 Exception: token inválido</w:t>
            </w:r>
          </w:p>
        </w:tc>
      </w:tr>
    </w:tbl>
    <w:p w:rsidR="004518E8" w:rsidRDefault="005A1EC5">
      <w:pPr>
        <w:pStyle w:val="Ttulo2"/>
        <w:pageBreakBefore/>
      </w:pPr>
      <w:bookmarkStart w:id="40" w:name="_Toc15376532"/>
      <w:bookmarkStart w:id="41" w:name="__RefHeading___Toc6483_2591635664"/>
      <w:r>
        <w:rPr>
          <w:rStyle w:val="StrongEmphasis"/>
          <w:b/>
          <w:color w:val="24292E"/>
        </w:rPr>
        <w:lastRenderedPageBreak/>
        <w:t>Crear una nueva bitácora</w:t>
      </w:r>
      <w:bookmarkEnd w:id="40"/>
      <w:r>
        <w:rPr>
          <w:rStyle w:val="StrongEmphasis"/>
          <w:b/>
          <w:color w:val="24292E"/>
        </w:rPr>
        <w:tab/>
      </w:r>
      <w:bookmarkEnd w:id="41"/>
    </w:p>
    <w:p w:rsidR="004518E8" w:rsidRDefault="005A1EC5">
      <w:pPr>
        <w:pStyle w:val="Textbody"/>
      </w:pPr>
      <w:bookmarkStart w:id="42" w:name="__RefHeading___Toc1891_1692651671112121"/>
      <w:r>
        <w:rPr>
          <w:rStyle w:val="StrongEmphasis"/>
          <w:b w:val="0"/>
          <w:color w:val="24292E"/>
        </w:rPr>
        <w:t>Creación de nueva bitácora.</w:t>
      </w:r>
      <w:bookmarkEnd w:id="42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/siniestro_bitacora.php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POST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31"/>
              </w:numPr>
            </w:pPr>
            <w:r>
              <w:t>bitacora_caso:   id de siniestro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bitacora_observacion: descripción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anio:  año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mes:  mes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dia:    día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bitacora_accion:  tarea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objetivo:     sub-tarea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bitacora_tiempo:    duración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"resultados"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"fecha_orden"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"fecha"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"gestion"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"tiempo"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"cometario"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"usuario"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"subtarea"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],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"registros"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32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32"/>
              </w:numPr>
            </w:pPr>
            <w:r>
              <w:t>401 Exception: token inválido</w:t>
            </w:r>
          </w:p>
        </w:tc>
      </w:tr>
    </w:tbl>
    <w:p w:rsidR="004518E8" w:rsidRDefault="005A1EC5">
      <w:pPr>
        <w:pStyle w:val="Ttulo2"/>
        <w:pageBreakBefore/>
      </w:pPr>
      <w:bookmarkStart w:id="43" w:name="_Toc15376533"/>
      <w:bookmarkStart w:id="44" w:name="__RefHeading___Toc6485_2591635664"/>
      <w:r>
        <w:rPr>
          <w:rStyle w:val="StrongEmphasis"/>
          <w:b/>
          <w:color w:val="24292E"/>
        </w:rPr>
        <w:lastRenderedPageBreak/>
        <w:t>Crear una nueva inspección</w:t>
      </w:r>
      <w:bookmarkEnd w:id="43"/>
      <w:r>
        <w:rPr>
          <w:rStyle w:val="StrongEmphasis"/>
          <w:b/>
          <w:color w:val="24292E"/>
        </w:rPr>
        <w:tab/>
      </w:r>
      <w:bookmarkEnd w:id="44"/>
    </w:p>
    <w:p w:rsidR="004518E8" w:rsidRDefault="005A1EC5">
      <w:pPr>
        <w:pStyle w:val="Textbody"/>
      </w:pPr>
      <w:r>
        <w:rPr>
          <w:rStyle w:val="StrongEmphasis"/>
          <w:b w:val="0"/>
          <w:color w:val="24292E"/>
        </w:rPr>
        <w:t>Creación de nueva inspección.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/inspeccion_detalle.php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POST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33"/>
              </w:numPr>
            </w:pPr>
            <w:r>
              <w:t>correspon_caso:   id de siniestro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inspeccion_contacto:  quien atiende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inspeccion_mail:  correo de quien atiende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inspeccion_daño_estr:   alcance de daños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inspeccion_declaracion:  declaración del asegurado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inspeccion_descrip:    descripción del lugar de siniestro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inspeccion_comentario:   Notas R&amp;G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inspeccion_almacen:   Presupuesto</w:t>
            </w:r>
          </w:p>
          <w:p w:rsidR="005A1EC5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inspeccion_inspector: Ajustador asignado a la inspeccion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"inspeccion_inspector"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"inspeccion_tipo"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"inspeccion_user_modifica"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"inspeccion_otra_cia"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"inspeccion_act_com"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"inspeccion_act_cont"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"inspeccion_act_recin"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"inspeccion_act_edifi"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"inspeccion_act_remo"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"inspeccion_act_maqui"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"inspeccion_act_gasto"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"inspeccion_act_perdi"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"inspeccion_act_bi"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"inspeccion_uso_resi"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"inspeccion_uso_comer"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"inspeccion_uso_indus"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"inspeccion_uso_hotel"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"inspeccion_uso_social"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"inspeccion_uso_edifi"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"inspeccion_acta_ini"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"inspeccion_ratifi"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"inspeccion_acree"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"inspeccion_guardia"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"inspeccion_alarma"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"inspeccion_chapa"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"inspeccion_prote_ven"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"inspeccion_cctv"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"inspeccion_uso_otro"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"inspeccion_hora_inspecccion"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lastRenderedPageBreak/>
              <w:t>"inspeccion_hora_siniestro"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"inspeccion_fecha_realizada"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"inspeccion_fecha_modifica"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"inspeccion_contacto"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"inspeccion_rut_contac"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"inspeccion_cargo"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"inspeccion_mail"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"inspeccion_fono"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"inspeccion_celular"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"inspeccion_otra_cia_tex"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"inspeccion_causa"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"inspeccion_causa_otro"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"inspeccion_daño_estr"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"inspeccion_declaracion"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"inspeccion_comentario"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"inspeccion_edifica"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"inspeccion_estructu"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"inspeccion_materia"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"inspeccion_revesti"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"inspeccion_antigue"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"inspeccion_cubiert"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"inspeccion_mat_pare"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"inspeccion_mat_pare_d"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"inspeccion_mat_tech"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"inspeccion_mat_tech_d"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"inspeccion_mat_piso"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"inspeccion_mat_piso_d"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"inspeccion_tip_impe"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"inspeccion_tip_impe_d"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"inspeccion_n_piso"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"inspeccion_antiguedad"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"inspeccion_zona"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"inspeccion_clasificacion"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"inspeccion_afeccion"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"inspeccion_perdida"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"inspeccion_protec"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"inspeccion_protec_det"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"inspeccion_por_edif"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"inspeccion_por_conte"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"inspeccion_por_remo"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"inspeccion_por_perd"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"inspeccion_por_gast"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"inspeccion_por_bi"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"inspeccion_por_maqui"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"inspeccion_mon_edif"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"inspeccion_mon_conte"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"inspeccion_mon_remo"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"inspeccion_mon_perd"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"inspeccion_mon_gast"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"inspeccion_mon_bi"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"inspeccion_mon_maqui"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"inspeccion_l_f_acta"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"inspeccion_l_f_rati"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"inspeccion_l_f_acre"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"inspeccion_m_s_otro"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"inspeccion_sucursal"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lastRenderedPageBreak/>
              <w:t>"inspeccion_uni_ope"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"inspeccion_almacen"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"inspeccion_pers_asalt"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"inspeccion_descrip"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 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"inspeccion_fecha_crea"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"user_nombre"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"caso_detalle"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"caso_n_prorroga"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"caso_user_1"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"caso_division"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"caso_cia_seguros"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"caso_anialista"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"caso_asegurado"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"caso_beneficiario"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"caso_corredor"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"caso_asoci_internacional"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"caso_rec_fisico"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"caso_rec_legal"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"caso_comuna"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"caso_ramo"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"caso_cobertura"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"caso_moneda"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"caso_causa"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"caso_juicio"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"caso_nomb_interno"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"caso_event_especial"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"caso_doc_externo"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"caso_inf_final_proce"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"caso_serie"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"caso_abogado"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"caso_abogado_cia"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"caso_tarificador"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"caso_estado_procesal"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"caso_fech_ocurren"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"caso_fech_denuncio"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"caso_fech_asignacion"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"caso_fech_valoriza"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"caso_fech_liquidacion"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"caso_fech_ini_poliza"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"caso_fech_fin_poliza"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"caso_observaciones"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"caso_n_item"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"caso_n_siniestro"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"caso_n_recepcion_cia"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"caso_circunstancias"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"caso_descripcion"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"caso_direccion"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"caso_tribunal"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"caso_rol_rit"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lastRenderedPageBreak/>
              <w:t>"caso_sucursal"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"caso_uni_opera"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"caso_almacen"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"caso_perso_afect"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"caso_n_ref_asegu"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"caso_monto_asegurado"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"caso_perdida_bruta"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"caso_perdida_estimada"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"caso_deducible"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"caso_recupero"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"caso_anti_perdida"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"caso_gasto_totale"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"caso_gasto_parcial"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"caso_honorario_total"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"caso_honorario_parcial"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"caso_prima_anual"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"caso_per_cargo_aseg"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"caso_limite"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"caso_deducible_text"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"caso_fech_creacion"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"ajustador_2"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"ajustador_3"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"divi_caso"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"cia_seg"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"analista_cia"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"asegurados"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"beneficiarios"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"corredores"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"asociado_inter"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"comunas"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"regiones"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"ramo"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"monedas"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"simbolo"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"causas"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"evento_especial"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"estado_real_fase"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"series"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"abogados"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"abogados_cia"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34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34"/>
              </w:numPr>
            </w:pPr>
            <w:r>
              <w:t>401 Exception: token inválido</w:t>
            </w:r>
          </w:p>
        </w:tc>
      </w:tr>
    </w:tbl>
    <w:p w:rsidR="004518E8" w:rsidRDefault="005A1EC5">
      <w:pPr>
        <w:pStyle w:val="Ttulo2"/>
        <w:pageBreakBefore/>
      </w:pPr>
      <w:bookmarkStart w:id="45" w:name="__RefHeading___Toc16232_1866345318"/>
      <w:r>
        <w:rPr>
          <w:rStyle w:val="StrongEmphasis"/>
          <w:b/>
          <w:color w:val="24292E"/>
        </w:rPr>
        <w:lastRenderedPageBreak/>
        <w:t>Fotografías de un caso</w:t>
      </w:r>
      <w:r>
        <w:rPr>
          <w:rStyle w:val="StrongEmphasis"/>
          <w:b/>
          <w:color w:val="24292E"/>
        </w:rPr>
        <w:tab/>
      </w:r>
      <w:bookmarkEnd w:id="45"/>
    </w:p>
    <w:p w:rsidR="004518E8" w:rsidRDefault="005A1EC5">
      <w:pPr>
        <w:pStyle w:val="Textbody"/>
      </w:pPr>
      <w:r>
        <w:rPr>
          <w:rStyle w:val="StrongEmphasis"/>
          <w:b w:val="0"/>
          <w:color w:val="24292E"/>
        </w:rPr>
        <w:t>Descarga un listado de fotografías de un caso.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/fotos.php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35"/>
              </w:numPr>
            </w:pPr>
            <w:r>
              <w:t>caso: id del caso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</w:pP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[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</w:t>
            </w: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    </w:t>
            </w:r>
            <w:r>
              <w:rPr>
                <w:rFonts w:ascii="Droid Sans Mono" w:hAnsi="Droid Sans Mono"/>
                <w:color w:val="A31515"/>
                <w:sz w:val="18"/>
                <w:shd w:val="clear" w:color="auto" w:fill="FFFFFE"/>
              </w:rPr>
              <w:t>"fotos_id"</w:t>
            </w: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Droid Sans Mono" w:hAnsi="Droid Sans Mono"/>
                <w:color w:val="0451A5"/>
                <w:sz w:val="18"/>
                <w:shd w:val="clear" w:color="auto" w:fill="FFFFFE"/>
              </w:rPr>
              <w:t>“id de la fotografía</w:t>
            </w: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”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    </w:t>
            </w:r>
            <w:r>
              <w:rPr>
                <w:rFonts w:ascii="Droid Sans Mono" w:hAnsi="Droid Sans Mono"/>
                <w:color w:val="A31515"/>
                <w:sz w:val="18"/>
                <w:shd w:val="clear" w:color="auto" w:fill="FFFFFE"/>
              </w:rPr>
              <w:t>"fotos_observaciones"</w:t>
            </w: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Droid Sans Mono" w:hAnsi="Droid Sans Mono"/>
                <w:color w:val="0451A5"/>
                <w:sz w:val="18"/>
                <w:shd w:val="clear" w:color="auto" w:fill="FFFFFE"/>
              </w:rPr>
              <w:t>"descripción"</w:t>
            </w: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    </w:t>
            </w:r>
            <w:r>
              <w:rPr>
                <w:rFonts w:ascii="Droid Sans Mono" w:hAnsi="Droid Sans Mono"/>
                <w:color w:val="A31515"/>
                <w:sz w:val="18"/>
                <w:shd w:val="clear" w:color="auto" w:fill="FFFFFE"/>
              </w:rPr>
              <w:t>"fotos_fecha"</w:t>
            </w: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Droid Sans Mono" w:hAnsi="Droid Sans Mono"/>
                <w:color w:val="0451A5"/>
                <w:sz w:val="18"/>
                <w:shd w:val="clear" w:color="auto" w:fill="FFFFFE"/>
              </w:rPr>
              <w:t>"fecha de carga de fotografía"</w:t>
            </w: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    </w:t>
            </w:r>
            <w:r>
              <w:rPr>
                <w:rFonts w:ascii="Droid Sans Mono" w:hAnsi="Droid Sans Mono"/>
                <w:color w:val="A31515"/>
                <w:sz w:val="18"/>
                <w:shd w:val="clear" w:color="auto" w:fill="FFFFFE"/>
              </w:rPr>
              <w:t>"tipo_foto_nombre"</w:t>
            </w: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Droid Sans Mono" w:hAnsi="Droid Sans Mono"/>
                <w:color w:val="0451A5"/>
                <w:sz w:val="18"/>
                <w:shd w:val="clear" w:color="auto" w:fill="FFFFFE"/>
              </w:rPr>
              <w:t>"nombre de fotografía"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hd w:val="clear" w:color="auto" w:fill="FFFFFE"/>
              </w:rPr>
            </w:pPr>
            <w:r>
              <w:rPr>
                <w:color w:val="000000"/>
                <w:shd w:val="clear" w:color="auto" w:fill="FFFFFE"/>
              </w:rPr>
              <w:t>    </w:t>
            </w: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</w:pP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]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36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36"/>
              </w:numPr>
            </w:pPr>
            <w:r>
              <w:t>401 Exception: token inválido</w:t>
            </w:r>
          </w:p>
        </w:tc>
      </w:tr>
    </w:tbl>
    <w:p w:rsidR="004518E8" w:rsidRDefault="004518E8">
      <w:pPr>
        <w:pStyle w:val="Ttulo2"/>
      </w:pPr>
    </w:p>
    <w:p w:rsidR="004518E8" w:rsidRDefault="005A1EC5">
      <w:pPr>
        <w:pStyle w:val="Ttulo2"/>
        <w:pageBreakBefore/>
      </w:pPr>
      <w:bookmarkStart w:id="46" w:name="__RefHeading___Toc16234_1866345318"/>
      <w:r>
        <w:rPr>
          <w:rStyle w:val="StrongEmphasis"/>
          <w:b/>
          <w:color w:val="24292E"/>
        </w:rPr>
        <w:lastRenderedPageBreak/>
        <w:t>Descarga fotografía de un caso</w:t>
      </w:r>
      <w:r>
        <w:rPr>
          <w:rStyle w:val="StrongEmphasis"/>
          <w:b/>
          <w:color w:val="24292E"/>
        </w:rPr>
        <w:tab/>
      </w:r>
      <w:bookmarkEnd w:id="46"/>
    </w:p>
    <w:p w:rsidR="004518E8" w:rsidRDefault="005A1EC5">
      <w:pPr>
        <w:pStyle w:val="Textbody"/>
      </w:pPr>
      <w:r>
        <w:rPr>
          <w:rStyle w:val="StrongEmphasis"/>
          <w:b w:val="0"/>
          <w:color w:val="24292E"/>
        </w:rPr>
        <w:t>Descarga el archivo de fotografía de un caso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/foto.php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GET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35"/>
              </w:numPr>
            </w:pPr>
            <w:r>
              <w:t>fotos_id: id de la fotografía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spacing w:line="240" w:lineRule="atLeast"/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</w:pP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hd w:val="clear" w:color="auto" w:fill="FFFFFE"/>
              </w:rPr>
            </w:pPr>
            <w:r>
              <w:rPr>
                <w:rFonts w:ascii="Droid Sans Mono" w:hAnsi="Droid Sans Mono"/>
                <w:color w:val="0451A5"/>
                <w:sz w:val="18"/>
                <w:shd w:val="clear" w:color="auto" w:fill="FFFFFE"/>
              </w:rPr>
              <w:t xml:space="preserve">    response: “devuelve el archivo de la fotografía”</w:t>
            </w:r>
          </w:p>
          <w:p w:rsidR="004518E8" w:rsidRDefault="005A1EC5">
            <w:pPr>
              <w:pStyle w:val="Standard"/>
              <w:spacing w:line="240" w:lineRule="atLeast"/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</w:pPr>
            <w:r>
              <w:rPr>
                <w:rFonts w:ascii="Droid Sans Mono" w:hAnsi="Droid Sans Mono"/>
                <w:color w:val="000000"/>
                <w:sz w:val="18"/>
                <w:shd w:val="clear" w:color="auto" w:fill="FFFFFE"/>
              </w:rPr>
              <w:t>}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37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37"/>
              </w:numPr>
            </w:pPr>
            <w:r>
              <w:t>401 Exception: token inválido</w:t>
            </w:r>
          </w:p>
        </w:tc>
      </w:tr>
    </w:tbl>
    <w:p w:rsidR="004518E8" w:rsidRDefault="004518E8">
      <w:pPr>
        <w:pStyle w:val="Ttulo2"/>
      </w:pPr>
    </w:p>
    <w:p w:rsidR="004518E8" w:rsidRDefault="005A1EC5">
      <w:pPr>
        <w:pStyle w:val="Ttulo2"/>
        <w:pageBreakBefore/>
      </w:pPr>
      <w:bookmarkStart w:id="47" w:name="_Toc15376534"/>
      <w:bookmarkStart w:id="48" w:name="__RefHeading___Toc6487_2591635664"/>
      <w:r>
        <w:rPr>
          <w:rStyle w:val="StrongEmphasis"/>
          <w:b/>
          <w:color w:val="24292E"/>
        </w:rPr>
        <w:lastRenderedPageBreak/>
        <w:t>Agregar fotos a inspección</w:t>
      </w:r>
      <w:bookmarkEnd w:id="47"/>
      <w:r>
        <w:rPr>
          <w:rStyle w:val="StrongEmphasis"/>
          <w:b/>
          <w:color w:val="24292E"/>
        </w:rPr>
        <w:tab/>
      </w:r>
      <w:bookmarkEnd w:id="48"/>
    </w:p>
    <w:p w:rsidR="004518E8" w:rsidRDefault="005A1EC5">
      <w:pPr>
        <w:pStyle w:val="Textbody"/>
      </w:pPr>
      <w:r>
        <w:rPr>
          <w:rStyle w:val="StrongEmphasis"/>
          <w:b w:val="0"/>
          <w:color w:val="24292E"/>
        </w:rPr>
        <w:t>Agregar fotos a inspección.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/fotos.php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POST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38"/>
              </w:numPr>
            </w:pPr>
            <w:r>
              <w:t>edita_dato:   id de la inspección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fotos_nombre:   nombre del documento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fotos_observaciones:   observaciones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up_documento: el archivo a subir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"fotos_id"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"id de la foto"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39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39"/>
              </w:numPr>
            </w:pPr>
            <w:r>
              <w:t>401 Exception: token inválido</w:t>
            </w:r>
          </w:p>
        </w:tc>
      </w:tr>
    </w:tbl>
    <w:p w:rsidR="004518E8" w:rsidRDefault="005A1EC5">
      <w:pPr>
        <w:pStyle w:val="Ttulo2"/>
        <w:pageBreakBefore/>
      </w:pPr>
      <w:bookmarkStart w:id="49" w:name="_Toc15376535"/>
      <w:bookmarkStart w:id="50" w:name="__RefHeading___Toc6489_2591635664"/>
      <w:r>
        <w:rPr>
          <w:rStyle w:val="StrongEmphasis"/>
          <w:b/>
          <w:color w:val="24292E"/>
        </w:rPr>
        <w:lastRenderedPageBreak/>
        <w:t>Agregar anexos a inspección</w:t>
      </w:r>
      <w:bookmarkEnd w:id="49"/>
      <w:r>
        <w:rPr>
          <w:rStyle w:val="StrongEmphasis"/>
          <w:b/>
          <w:color w:val="24292E"/>
        </w:rPr>
        <w:tab/>
      </w:r>
      <w:bookmarkEnd w:id="50"/>
    </w:p>
    <w:p w:rsidR="004518E8" w:rsidRDefault="005A1EC5">
      <w:pPr>
        <w:pStyle w:val="Textbody"/>
      </w:pPr>
      <w:r>
        <w:rPr>
          <w:rStyle w:val="StrongEmphasis"/>
          <w:b w:val="0"/>
          <w:color w:val="24292E"/>
        </w:rPr>
        <w:t>Agregar anexos a inspección.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/anexos.php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POST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40"/>
              </w:numPr>
            </w:pPr>
            <w:r>
              <w:t>edita_dato:   id de siniestro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anio:     año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mes:     mes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dia:       día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selecsecundario:    tipo de anexo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anexos_observaciones:     observaciones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"anexos_id"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41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41"/>
              </w:numPr>
            </w:pPr>
            <w:r>
              <w:t>401 Exception: token inválido</w:t>
            </w:r>
          </w:p>
        </w:tc>
      </w:tr>
    </w:tbl>
    <w:p w:rsidR="004518E8" w:rsidRDefault="005A1EC5">
      <w:pPr>
        <w:pStyle w:val="Ttulo2"/>
        <w:pageBreakBefore/>
      </w:pPr>
      <w:bookmarkStart w:id="51" w:name="__RefHeading___Toc6505_2591635664"/>
      <w:bookmarkStart w:id="52" w:name="_Toc15376536"/>
      <w:r>
        <w:rPr>
          <w:rStyle w:val="StrongEmphasis"/>
          <w:b/>
          <w:color w:val="24292E"/>
        </w:rPr>
        <w:lastRenderedPageBreak/>
        <w:t>Envío de acta de inspección por correo</w:t>
      </w:r>
      <w:bookmarkEnd w:id="51"/>
      <w:bookmarkEnd w:id="52"/>
    </w:p>
    <w:p w:rsidR="004518E8" w:rsidRDefault="005A1EC5">
      <w:pPr>
        <w:pStyle w:val="Textbody"/>
      </w:pPr>
      <w:bookmarkStart w:id="53" w:name="__RefHeading___Toc1891_16926516711121212"/>
      <w:r>
        <w:rPr>
          <w:rStyle w:val="StrongEmphasis"/>
          <w:b w:val="0"/>
          <w:bCs w:val="0"/>
        </w:rPr>
        <w:t>Se envía por correo un acta de inspección.</w:t>
      </w:r>
      <w:bookmarkEnd w:id="53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/envio_inspeccion.php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POST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42"/>
              </w:numPr>
            </w:pPr>
            <w:r>
              <w:t>contacto_mail:    lista de correos a los cuales enviar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casos:  id de siniestro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"estatus"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"OK"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43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43"/>
              </w:numPr>
            </w:pPr>
            <w:r>
              <w:t>401 Exception: token inválido</w:t>
            </w:r>
          </w:p>
          <w:p w:rsidR="004518E8" w:rsidRDefault="005A1EC5">
            <w:pPr>
              <w:pStyle w:val="TableContents"/>
              <w:numPr>
                <w:ilvl w:val="0"/>
                <w:numId w:val="43"/>
              </w:numPr>
            </w:pPr>
            <w:r>
              <w:t>404 Not Found: no se encontró el siniestro</w:t>
            </w:r>
          </w:p>
        </w:tc>
      </w:tr>
    </w:tbl>
    <w:p w:rsidR="004518E8" w:rsidRDefault="005A1EC5">
      <w:pPr>
        <w:pStyle w:val="Ttulo2"/>
        <w:pageBreakBefore/>
      </w:pPr>
      <w:bookmarkStart w:id="54" w:name="_Toc15376537"/>
      <w:bookmarkStart w:id="55" w:name="__RefHeading___Toc6507_2591635664"/>
      <w:r>
        <w:rPr>
          <w:rStyle w:val="StrongEmphasis"/>
          <w:b/>
          <w:color w:val="24292E"/>
        </w:rPr>
        <w:lastRenderedPageBreak/>
        <w:t>Editar una inspección</w:t>
      </w:r>
      <w:bookmarkEnd w:id="54"/>
      <w:r>
        <w:rPr>
          <w:rStyle w:val="StrongEmphasis"/>
          <w:b/>
          <w:color w:val="24292E"/>
        </w:rPr>
        <w:tab/>
      </w:r>
      <w:bookmarkEnd w:id="55"/>
    </w:p>
    <w:p w:rsidR="004518E8" w:rsidRDefault="005A1EC5">
      <w:pPr>
        <w:pStyle w:val="Textbody"/>
      </w:pPr>
      <w:bookmarkStart w:id="56" w:name="__RefHeading___Toc1891_16926516711121211"/>
      <w:r>
        <w:rPr>
          <w:rStyle w:val="StrongEmphasis"/>
          <w:b w:val="0"/>
          <w:color w:val="24292E"/>
        </w:rPr>
        <w:t>Editar el detalle de una inspección.</w:t>
      </w:r>
      <w:bookmarkEnd w:id="56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/inspeccion_detalle.php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PUT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44"/>
              </w:numPr>
            </w:pPr>
            <w:r>
              <w:t>correspon_caso:   id de siniestro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inspeccion_contacto:  quien atiende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inspeccion_mail:  correo de quien atiende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inspeccion_daño_estr:   alcance de daños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inspeccion_declaracion:  declaración del asegurado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inspeccion_descrip:    descripción del lugar de siniestro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inspeccion_comentario:   Notas R&amp;G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inspeccion_almacen:   Presupuesto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inspeccion_estado: Estado del siniestro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dia: dia de la modificación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mes: mes de la modificación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anio: año de la modificación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"inspeccion_inspector"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"inspeccion_tipo"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"inspeccion_user_modifica"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"inspeccion_otra_cia"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inspeccion_act_com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inspeccion_act_cont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inspeccion_act_recin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inspeccion_act_edifi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inspeccion_act_remo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inspeccion_act_maqui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inspeccion_act_gasto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inspeccion_act_perdi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inspeccion_act_bi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 xml:space="preserve">: </w:t>
            </w:r>
            <w:r w:rsidRPr="005A1EC5">
              <w:rPr>
                <w:rStyle w:val="Fuentedeprrafopredeter"/>
                <w:color w:val="0451A5"/>
                <w:sz w:val="18"/>
                <w:shd w:val="clear" w:color="auto" w:fill="FFFFFE"/>
                <w:lang w:val="en-US"/>
              </w:rPr>
              <w:t>""</w:t>
            </w:r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"inspeccion_uso_resi"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"inspeccion_uso_comer"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"inspeccion_uso_indus"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"inspeccion_uso_hotel"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"inspeccion_uso_social"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"inspeccion_uso_edifi"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"inspeccion_acta_ini"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"inspeccion_ratifi"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"inspeccion_acree"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"inspeccion_guardia"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"inspeccion_alarma"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"inspeccion_chapa"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lastRenderedPageBreak/>
              <w:t>"inspeccion_prote_ven"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"inspeccion_cctv"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"inspeccion_uso_otro"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"inspeccion_hora_inspecccion"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"inspeccion_hora_siniestro"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"inspeccion_fecha_realizada"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"inspeccion_fecha_modifica"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"inspeccion_contacto"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"inspeccion_rut_contac"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"inspeccion_cargo"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"inspeccion_mail"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"inspeccion_fono"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"inspeccion_celular"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"inspeccion_otra_cia_tex"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"inspeccion_causa"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"inspeccion_causa_otro"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"inspeccion_daño_estr"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"inspeccion_declaracion"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"inspeccion_comentario"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"inspeccion_edifica"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"inspeccion_estructu"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"inspeccion_materia"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"inspeccion_revesti"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"inspeccion_antigue"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"inspeccion_cubiert"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"inspeccion_mat_pare"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inspeccion_mat_pare_d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gramStart"/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: ,</w:t>
            </w:r>
            <w:proofErr w:type="gramEnd"/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inspeccion_mat_tech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gramStart"/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: ,</w:t>
            </w:r>
            <w:proofErr w:type="gramEnd"/>
          </w:p>
          <w:p w:rsidR="004518E8" w:rsidRPr="005A1EC5" w:rsidRDefault="005A1EC5">
            <w:pPr>
              <w:pStyle w:val="Standard"/>
              <w:spacing w:line="240" w:lineRule="atLeast"/>
              <w:rPr>
                <w:lang w:val="en-US"/>
              </w:rPr>
            </w:pPr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spellStart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inspeccion_mat_tech_d</w:t>
            </w:r>
            <w:proofErr w:type="spellEnd"/>
            <w:r w:rsidRPr="005A1EC5">
              <w:rPr>
                <w:rStyle w:val="Fuentedeprrafopredeter"/>
                <w:color w:val="A31515"/>
                <w:sz w:val="18"/>
                <w:shd w:val="clear" w:color="auto" w:fill="FFFFFE"/>
                <w:lang w:val="en-US"/>
              </w:rPr>
              <w:t>"</w:t>
            </w:r>
            <w:proofErr w:type="gramStart"/>
            <w:r w:rsidRPr="005A1EC5">
              <w:rPr>
                <w:rStyle w:val="Fuentedeprrafopredeter"/>
                <w:color w:val="000000"/>
                <w:sz w:val="18"/>
                <w:shd w:val="clear" w:color="auto" w:fill="FFFFFE"/>
                <w:lang w:val="en-US"/>
              </w:rPr>
              <w:t>: ,</w:t>
            </w:r>
            <w:proofErr w:type="gramEnd"/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"inspeccion_mat_piso"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"inspeccion_mat_piso_d"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"inspeccion_tip_impe"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"inspeccion_tip_impe_d"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"inspeccion_n_piso"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"inspeccion_antiguedad"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"inspeccion_zona"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"inspeccion_clasificacion"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"inspeccion_afeccion"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"inspeccion_perdida"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"inspeccion_protec"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"inspeccion_protec_det"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"inspeccion_por_edif"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"inspeccion_por_conte"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"inspeccion_por_remo"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"inspeccion_por_perd"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"inspeccion_por_gast"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"inspeccion_por_bi"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"inspeccion_por_maqui"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"inspeccion_mon_edif"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"inspeccion_mon_conte"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"inspeccion_mon_remo"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"inspeccion_mon_perd"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"inspeccion_mon_gast"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"inspeccion_mon_bi"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"inspeccion_mon_maqui"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"inspeccion_l_f_acta"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lastRenderedPageBreak/>
              <w:t>"inspeccion_l_f_rati"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"inspeccion_l_f_acre"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"inspeccion_m_s_otro"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"inspeccion_sucursal"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"inspeccion_uni_ope"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"inspeccion_almacen"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"inspeccion_pers_asalt"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"inspeccion_descrip"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 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"inspeccion_fecha_crea"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"user_nombre"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"caso_detalle"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"caso_id"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"caso_n_prorroga"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"caso_user_1"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"caso_user_modifica"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"caso_division"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"caso_cia_seguros"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"caso_anialista"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"caso_asegurado"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"caso_beneficiario"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"caso_corredor"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"caso_asoci_internacional"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"caso_rec_fisico"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"caso_rec_legal"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"caso_comuna"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"caso_ramo"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"caso_cobertura"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"caso_moneda"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"caso_causa"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"caso_juicio"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"caso_nomb_interno"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"caso_event_especial"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"caso_doc_externo"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"caso_inf_final_proce"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"caso_serie"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"caso_abogado"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"caso_abogado_cia"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"caso_tarificador"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"caso_estado_procesal"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"caso_fech_ocurren"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"caso_fech_denuncio"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"caso_fech_asignacion"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"caso_fech_valoriza"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"caso_fech_liquidacion"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"caso_fech_ini_poliza"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"caso_fech_fin_poliza"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"caso_fech_modifica"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"caso_observaciones"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"caso_n_poliza"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"caso_n_item"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"caso_n_siniestro"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"caso_n_recepcion_cia"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"caso_circunstancias"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lastRenderedPageBreak/>
              <w:t>"caso_descripcion"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"caso_direccion"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"caso_tribunal"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"caso_rol_rit"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"caso_sucursal"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"caso_uni_opera"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"caso_almacen"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"caso_perso_afect"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"caso_n_ref_asegu"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"caso_seccion"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"caso_monto_asegurado"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"caso_perdida_bruta"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"caso_perdida_estimada"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"caso_deducible"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"caso_recupero"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"caso_anti_perdida"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"caso_gasto_totale"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"caso_gasto_parcial"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"caso_honorario_total"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"caso_honorario_parcial"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"caso_prima_anual"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"caso_per_cargo_aseg"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"caso_limite"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"caso_deducible_text"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"caso_fech_creacion"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"ajustador_2"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"ajustador_3"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"divi_caso"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"cia_seg"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"analista_cia"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"asegurados"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"beneficiarios"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"corredores"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"asociado_inter"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"comunas"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"regiones"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"ramo"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"monedas"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"simbolo"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"causas"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"evento_especial"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"estado_real"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"estado_real_fase"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"series"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"abogados"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 ,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"abogados_cia"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>: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45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45"/>
              </w:numPr>
            </w:pPr>
            <w:r>
              <w:t>401 Exception: token inválido</w:t>
            </w:r>
          </w:p>
        </w:tc>
      </w:tr>
    </w:tbl>
    <w:p w:rsidR="004518E8" w:rsidRDefault="005A1EC5">
      <w:pPr>
        <w:pStyle w:val="Ttulo2"/>
        <w:pageBreakBefore/>
      </w:pPr>
      <w:bookmarkStart w:id="57" w:name="_Toc15376538"/>
      <w:bookmarkStart w:id="58" w:name="__RefHeading___Toc10085_276443978"/>
      <w:r>
        <w:rPr>
          <w:rStyle w:val="StrongEmphasis"/>
          <w:b/>
          <w:color w:val="24292E"/>
        </w:rPr>
        <w:lastRenderedPageBreak/>
        <w:t>Actualizar reporte de gastos</w:t>
      </w:r>
      <w:bookmarkEnd w:id="57"/>
      <w:r>
        <w:rPr>
          <w:rStyle w:val="StrongEmphasis"/>
          <w:b/>
          <w:color w:val="24292E"/>
        </w:rPr>
        <w:tab/>
      </w:r>
      <w:bookmarkEnd w:id="58"/>
    </w:p>
    <w:p w:rsidR="004518E8" w:rsidRDefault="005A1EC5">
      <w:pPr>
        <w:pStyle w:val="Textbody"/>
      </w:pPr>
      <w:bookmarkStart w:id="59" w:name="__RefHeading___Toc1891_169265167111213"/>
      <w:r>
        <w:rPr>
          <w:rStyle w:val="StrongEmphasis"/>
          <w:b w:val="0"/>
          <w:bCs w:val="0"/>
        </w:rPr>
        <w:t>Actualizar el anticipo de un reporte de gastos.</w:t>
      </w:r>
      <w:bookmarkEnd w:id="59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/ajustador_gastos.php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PUT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46"/>
              </w:numPr>
            </w:pPr>
            <w:r>
              <w:t>gastos_repor_id: id del reporte de gastos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gastos_repor_anticipo: monto de anticipo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"status"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"OK"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47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47"/>
              </w:numPr>
            </w:pPr>
            <w:r>
              <w:t>401 Exception: token inválido</w:t>
            </w:r>
          </w:p>
          <w:p w:rsidR="004518E8" w:rsidRDefault="005A1EC5">
            <w:pPr>
              <w:pStyle w:val="TableContents"/>
              <w:numPr>
                <w:ilvl w:val="0"/>
                <w:numId w:val="47"/>
              </w:numPr>
            </w:pPr>
            <w:r>
              <w:t>404 Not found: no se encontró el reporte enviado</w:t>
            </w:r>
          </w:p>
        </w:tc>
      </w:tr>
    </w:tbl>
    <w:p w:rsidR="004518E8" w:rsidRDefault="005A1EC5">
      <w:pPr>
        <w:pStyle w:val="Ttulo2"/>
        <w:pageBreakBefore/>
      </w:pPr>
      <w:bookmarkStart w:id="60" w:name="__RefHeading___Toc10087_276443978"/>
      <w:bookmarkStart w:id="61" w:name="_Toc15376539"/>
      <w:r>
        <w:rPr>
          <w:rStyle w:val="StrongEmphasis"/>
          <w:b/>
          <w:color w:val="24292E"/>
        </w:rPr>
        <w:lastRenderedPageBreak/>
        <w:t>Actualizar archivos en gasto</w:t>
      </w:r>
      <w:bookmarkEnd w:id="60"/>
      <w:bookmarkEnd w:id="61"/>
    </w:p>
    <w:p w:rsidR="004518E8" w:rsidRDefault="005A1EC5">
      <w:pPr>
        <w:pStyle w:val="Textbody"/>
      </w:pPr>
      <w:bookmarkStart w:id="62" w:name="__RefHeading___Toc1891_1692651671112131"/>
      <w:r>
        <w:rPr>
          <w:rStyle w:val="StrongEmphasis"/>
          <w:b w:val="0"/>
          <w:bCs w:val="0"/>
        </w:rPr>
        <w:t>Cargar archivo XML y/o PDF en gasto</w:t>
      </w:r>
      <w:bookmarkEnd w:id="62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2"/>
        <w:gridCol w:w="7190"/>
      </w:tblGrid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/archivos_gastos.php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PUT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ENCABEZADOS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</w:pPr>
            <w:r>
              <w:t>Authorization: Bearer &lt;token&gt;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URL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4518E8">
            <w:pPr>
              <w:pStyle w:val="TableContents"/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PARAMETROS BODY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48"/>
              </w:numPr>
            </w:pPr>
            <w:r>
              <w:t>gasto_id: id del gasto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filetype: tipo de archivo (XML o PDF)</w:t>
            </w:r>
          </w:p>
          <w:p w:rsidR="004518E8" w:rsidRDefault="005A1EC5">
            <w:pPr>
              <w:pStyle w:val="TableContents"/>
              <w:numPr>
                <w:ilvl w:val="0"/>
                <w:numId w:val="25"/>
              </w:numPr>
            </w:pPr>
            <w:r>
              <w:t>up_documento: el archivo</w:t>
            </w: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EXITO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{</w:t>
            </w:r>
          </w:p>
          <w:p w:rsidR="004518E8" w:rsidRDefault="005A1EC5">
            <w:pPr>
              <w:pStyle w:val="Standard"/>
              <w:spacing w:line="240" w:lineRule="atLeast"/>
            </w:pPr>
            <w:r>
              <w:rPr>
                <w:rStyle w:val="Fuentedeprrafopredeter"/>
                <w:color w:val="A31515"/>
                <w:sz w:val="18"/>
                <w:shd w:val="clear" w:color="auto" w:fill="FFFFFE"/>
              </w:rPr>
              <w:t>"status"</w:t>
            </w:r>
            <w:r>
              <w:rPr>
                <w:rStyle w:val="Fuentedeprrafopredeter"/>
                <w:color w:val="000000"/>
                <w:sz w:val="18"/>
                <w:shd w:val="clear" w:color="auto" w:fill="FFFFFE"/>
              </w:rPr>
              <w:t xml:space="preserve">: </w:t>
            </w:r>
            <w:r>
              <w:rPr>
                <w:rStyle w:val="Fuentedeprrafopredeter"/>
                <w:color w:val="0451A5"/>
                <w:sz w:val="18"/>
                <w:shd w:val="clear" w:color="auto" w:fill="FFFFFE"/>
              </w:rPr>
              <w:t>"OK"</w:t>
            </w:r>
          </w:p>
          <w:p w:rsidR="004518E8" w:rsidRDefault="005A1EC5">
            <w:pPr>
              <w:pStyle w:val="Standard"/>
              <w:spacing w:line="240" w:lineRule="atLeast"/>
              <w:rPr>
                <w:color w:val="000000"/>
                <w:sz w:val="18"/>
                <w:shd w:val="clear" w:color="auto" w:fill="FFFFFE"/>
              </w:rPr>
            </w:pPr>
            <w:r>
              <w:rPr>
                <w:color w:val="000000"/>
                <w:sz w:val="18"/>
                <w:shd w:val="clear" w:color="auto" w:fill="FFFFFE"/>
              </w:rPr>
              <w:t>}</w:t>
            </w:r>
          </w:p>
          <w:p w:rsidR="004518E8" w:rsidRDefault="004518E8">
            <w:pPr>
              <w:pStyle w:val="Standard"/>
              <w:rPr>
                <w:color w:val="000000"/>
                <w:sz w:val="18"/>
                <w:shd w:val="clear" w:color="auto" w:fill="FFFFFE"/>
              </w:rPr>
            </w:pPr>
          </w:p>
        </w:tc>
      </w:tr>
      <w:tr w:rsidR="004518E8">
        <w:tblPrEx>
          <w:tblCellMar>
            <w:top w:w="0" w:type="dxa"/>
            <w:bottom w:w="0" w:type="dxa"/>
          </w:tblCellMar>
        </w:tblPrEx>
        <w:tc>
          <w:tcPr>
            <w:tcW w:w="27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RESPONSE ERROR</w:t>
            </w:r>
          </w:p>
        </w:tc>
        <w:tc>
          <w:tcPr>
            <w:tcW w:w="7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8E8" w:rsidRDefault="005A1EC5">
            <w:pPr>
              <w:pStyle w:val="TableContents"/>
              <w:numPr>
                <w:ilvl w:val="0"/>
                <w:numId w:val="49"/>
              </w:numPr>
            </w:pPr>
            <w:r>
              <w:t>400 Missing parameter: falta algún parámetro</w:t>
            </w:r>
          </w:p>
          <w:p w:rsidR="004518E8" w:rsidRDefault="005A1EC5">
            <w:pPr>
              <w:pStyle w:val="TableContents"/>
              <w:numPr>
                <w:ilvl w:val="0"/>
                <w:numId w:val="49"/>
              </w:numPr>
            </w:pPr>
            <w:r>
              <w:t>401 Exception: token inválido</w:t>
            </w:r>
          </w:p>
          <w:p w:rsidR="004518E8" w:rsidRDefault="005A1EC5">
            <w:pPr>
              <w:pStyle w:val="TableContents"/>
              <w:numPr>
                <w:ilvl w:val="0"/>
                <w:numId w:val="49"/>
              </w:numPr>
            </w:pPr>
            <w:r>
              <w:t>404 Not found: no se encontró el gasto enviado</w:t>
            </w:r>
          </w:p>
        </w:tc>
      </w:tr>
    </w:tbl>
    <w:p w:rsidR="004518E8" w:rsidRDefault="004518E8"/>
    <w:sectPr w:rsidR="004518E8">
      <w:headerReference w:type="default" r:id="rId33"/>
      <w:footerReference w:type="default" r:id="rId34"/>
      <w:pgSz w:w="12240" w:h="15840"/>
      <w:pgMar w:top="720" w:right="1134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03D3" w:rsidRDefault="00F503D3">
      <w:r>
        <w:separator/>
      </w:r>
    </w:p>
  </w:endnote>
  <w:endnote w:type="continuationSeparator" w:id="0">
    <w:p w:rsidR="00F503D3" w:rsidRDefault="00F5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panose1 w:val="020B0604020202020204"/>
    <w:charset w:val="02"/>
    <w:family w:val="auto"/>
    <w:pitch w:val="default"/>
  </w:font>
  <w:font w:name="StarSymbol">
    <w:altName w:val="Segoe UI Symbol"/>
    <w:panose1 w:val="020B0604020202020204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panose1 w:val="020B06040202020202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Mono">
    <w:altName w:val="Segoe U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1EC5" w:rsidRDefault="005A1EC5">
    <w:pPr>
      <w:tabs>
        <w:tab w:val="center" w:pos="4550"/>
        <w:tab w:val="left" w:pos="5818"/>
      </w:tabs>
      <w:ind w:right="260"/>
      <w:jc w:val="right"/>
    </w:pPr>
    <w:r>
      <w:rPr>
        <w:rStyle w:val="Fuentedeprrafopredeter"/>
        <w:color w:val="8496B0"/>
        <w:spacing w:val="60"/>
        <w:lang w:val="es-ES"/>
      </w:rPr>
      <w:t>Página</w:t>
    </w:r>
    <w:r>
      <w:rPr>
        <w:rStyle w:val="Fuentedeprrafopredeter"/>
        <w:color w:val="8496B0"/>
        <w:lang w:val="es-ES"/>
      </w:rPr>
      <w:t xml:space="preserve"> </w:t>
    </w:r>
    <w:r>
      <w:rPr>
        <w:rStyle w:val="Fuentedeprrafopredeter"/>
        <w:color w:val="323E4F"/>
        <w:lang w:val="es-ES"/>
      </w:rPr>
      <w:fldChar w:fldCharType="begin"/>
    </w:r>
    <w:r>
      <w:rPr>
        <w:rStyle w:val="Fuentedeprrafopredeter"/>
        <w:color w:val="323E4F"/>
        <w:lang w:val="es-ES"/>
      </w:rPr>
      <w:instrText xml:space="preserve"> PAGE </w:instrText>
    </w:r>
    <w:r>
      <w:rPr>
        <w:rStyle w:val="Fuentedeprrafopredeter"/>
        <w:color w:val="323E4F"/>
        <w:lang w:val="es-ES"/>
      </w:rPr>
      <w:fldChar w:fldCharType="separate"/>
    </w:r>
    <w:r>
      <w:rPr>
        <w:rStyle w:val="Fuentedeprrafopredeter"/>
        <w:color w:val="323E4F"/>
        <w:lang w:val="es-ES"/>
      </w:rPr>
      <w:t>43</w:t>
    </w:r>
    <w:r>
      <w:rPr>
        <w:rStyle w:val="Fuentedeprrafopredeter"/>
        <w:color w:val="323E4F"/>
        <w:lang w:val="es-ES"/>
      </w:rPr>
      <w:fldChar w:fldCharType="end"/>
    </w:r>
    <w:r>
      <w:rPr>
        <w:rStyle w:val="Fuentedeprrafopredeter"/>
        <w:color w:val="323E4F"/>
        <w:lang w:val="es-ES"/>
      </w:rPr>
      <w:t xml:space="preserve"> | </w:t>
    </w:r>
    <w:r>
      <w:rPr>
        <w:rStyle w:val="Fuentedeprrafopredeter"/>
        <w:color w:val="323E4F"/>
        <w:lang w:val="es-ES"/>
      </w:rPr>
      <w:fldChar w:fldCharType="begin"/>
    </w:r>
    <w:r>
      <w:rPr>
        <w:rStyle w:val="Fuentedeprrafopredeter"/>
        <w:color w:val="323E4F"/>
        <w:lang w:val="es-ES"/>
      </w:rPr>
      <w:instrText xml:space="preserve"> NUMPAGES \* ARABIC </w:instrText>
    </w:r>
    <w:r>
      <w:rPr>
        <w:rStyle w:val="Fuentedeprrafopredeter"/>
        <w:color w:val="323E4F"/>
        <w:lang w:val="es-ES"/>
      </w:rPr>
      <w:fldChar w:fldCharType="separate"/>
    </w:r>
    <w:r>
      <w:rPr>
        <w:rStyle w:val="Fuentedeprrafopredeter"/>
        <w:color w:val="323E4F"/>
        <w:lang w:val="es-ES"/>
      </w:rPr>
      <w:t>43</w:t>
    </w:r>
    <w:r>
      <w:rPr>
        <w:rStyle w:val="Fuentedeprrafopredeter"/>
        <w:color w:val="323E4F"/>
        <w:lang w:val="es-ES"/>
      </w:rPr>
      <w:fldChar w:fldCharType="end"/>
    </w:r>
  </w:p>
  <w:p w:rsidR="005A1EC5" w:rsidRDefault="005A1E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03D3" w:rsidRDefault="00F503D3">
      <w:r>
        <w:rPr>
          <w:color w:val="000000"/>
        </w:rPr>
        <w:separator/>
      </w:r>
    </w:p>
  </w:footnote>
  <w:footnote w:type="continuationSeparator" w:id="0">
    <w:p w:rsidR="00F503D3" w:rsidRDefault="00F50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1EC5" w:rsidRDefault="005A1EC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43600" cy="170640"/>
              <wp:effectExtent l="0" t="0" r="0" b="7160"/>
              <wp:wrapNone/>
              <wp:docPr id="1" name="Cuadro de text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17064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5A1EC5" w:rsidRPr="005A1EC5" w:rsidRDefault="005A1EC5">
                          <w:pPr>
                            <w:rPr>
                              <w:lang w:val="en-US"/>
                            </w:rPr>
                          </w:pPr>
                          <w:r w:rsidRPr="005A1EC5">
                            <w:rPr>
                              <w:lang w:val="en-US"/>
                            </w:rPr>
                            <w:t>Kronos RyG – REST API V. 1.1</w:t>
                          </w:r>
                        </w:p>
                      </w:txbxContent>
                    </wps:txbx>
                    <wps:bodyPr vert="horz" wrap="square" lIns="91440" tIns="0" rIns="91440" bIns="0" anchor="ctr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8" type="#_x0000_t202" style="position:absolute;margin-left:0;margin-top:0;width:468pt;height:13.4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" filled="f" stroked="f">
              <v:textbox inset=",0,,0">
                <w:txbxContent>
                  <w:p w:rsidR="005A1EC5" w:rsidRPr="005A1EC5" w:rsidRDefault="005A1EC5">
                    <w:pPr>
                      <w:rPr>
                        <w:lang w:val="en-US"/>
                      </w:rPr>
                    </w:pPr>
                    <w:r w:rsidRPr="005A1EC5">
                      <w:rPr>
                        <w:lang w:val="en-US"/>
                      </w:rPr>
                      <w:t>Kronos RyG – REST API V. 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" cy="170640"/>
              <wp:effectExtent l="0" t="0" r="0" b="7160"/>
              <wp:wrapNone/>
              <wp:docPr id="2" name="Cuadro de tex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17064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5A1EC5" w:rsidRDefault="005A1EC5">
                          <w:pPr>
                            <w:jc w:val="right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vert="horz" wrap="square" lIns="91440" tIns="0" rIns="91440" bIns="0" anchor="ctr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219" o:spid="_x0000_s1029" type="#_x0000_t202" style="position:absolute;margin-left:0;margin-top:0;width:1in;height:1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" filled="f" stroked="f">
              <v:textbox inset=",0,,0">
                <w:txbxContent>
                  <w:p w:rsidR="005A1EC5" w:rsidRDefault="005A1EC5">
                    <w:pPr>
                      <w:jc w:val="right"/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8E7"/>
    <w:multiLevelType w:val="multilevel"/>
    <w:tmpl w:val="990040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13B5086"/>
    <w:multiLevelType w:val="multilevel"/>
    <w:tmpl w:val="E3EC73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7EE6E15"/>
    <w:multiLevelType w:val="multilevel"/>
    <w:tmpl w:val="B3BCA2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8AD7988"/>
    <w:multiLevelType w:val="multilevel"/>
    <w:tmpl w:val="37D8D4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CBE1647"/>
    <w:multiLevelType w:val="multilevel"/>
    <w:tmpl w:val="B15A7C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D7C0D7A"/>
    <w:multiLevelType w:val="multilevel"/>
    <w:tmpl w:val="633C91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0071C4E"/>
    <w:multiLevelType w:val="multilevel"/>
    <w:tmpl w:val="31C6C8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0B94D51"/>
    <w:multiLevelType w:val="multilevel"/>
    <w:tmpl w:val="B04843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7776514"/>
    <w:multiLevelType w:val="multilevel"/>
    <w:tmpl w:val="F64A09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195F7AC9"/>
    <w:multiLevelType w:val="multilevel"/>
    <w:tmpl w:val="A5CE7E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19CB33A4"/>
    <w:multiLevelType w:val="multilevel"/>
    <w:tmpl w:val="C6ECD4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1E126220"/>
    <w:multiLevelType w:val="multilevel"/>
    <w:tmpl w:val="50367E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DD325D7"/>
    <w:multiLevelType w:val="multilevel"/>
    <w:tmpl w:val="C73835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1750CC9"/>
    <w:multiLevelType w:val="multilevel"/>
    <w:tmpl w:val="77A8D9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B3823D3"/>
    <w:multiLevelType w:val="multilevel"/>
    <w:tmpl w:val="02EEE3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F73643A"/>
    <w:multiLevelType w:val="multilevel"/>
    <w:tmpl w:val="A2E6D9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41AB06B6"/>
    <w:multiLevelType w:val="multilevel"/>
    <w:tmpl w:val="42BCA2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1C606ED"/>
    <w:multiLevelType w:val="multilevel"/>
    <w:tmpl w:val="C686B4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46CB1952"/>
    <w:multiLevelType w:val="multilevel"/>
    <w:tmpl w:val="4DBCA0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0C6415"/>
    <w:multiLevelType w:val="multilevel"/>
    <w:tmpl w:val="895299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4EC770D5"/>
    <w:multiLevelType w:val="multilevel"/>
    <w:tmpl w:val="FA0C5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554B60E2"/>
    <w:multiLevelType w:val="multilevel"/>
    <w:tmpl w:val="1A4631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59CF2495"/>
    <w:multiLevelType w:val="multilevel"/>
    <w:tmpl w:val="5C3CDC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5C9F7FF8"/>
    <w:multiLevelType w:val="multilevel"/>
    <w:tmpl w:val="62E8E2CA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24" w15:restartNumberingAfterBreak="0">
    <w:nsid w:val="6AEF0E08"/>
    <w:multiLevelType w:val="multilevel"/>
    <w:tmpl w:val="02BE6A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6C8B5E2F"/>
    <w:multiLevelType w:val="multilevel"/>
    <w:tmpl w:val="FBEAC6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6F1668EB"/>
    <w:multiLevelType w:val="multilevel"/>
    <w:tmpl w:val="9B6879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767E099C"/>
    <w:multiLevelType w:val="multilevel"/>
    <w:tmpl w:val="A7FACB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783E4631"/>
    <w:multiLevelType w:val="multilevel"/>
    <w:tmpl w:val="1D8264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9"/>
  </w:num>
  <w:num w:numId="3">
    <w:abstractNumId w:val="14"/>
  </w:num>
  <w:num w:numId="4">
    <w:abstractNumId w:val="12"/>
  </w:num>
  <w:num w:numId="5">
    <w:abstractNumId w:val="14"/>
    <w:lvlOverride w:ilvl="0"/>
  </w:num>
  <w:num w:numId="6">
    <w:abstractNumId w:val="0"/>
  </w:num>
  <w:num w:numId="7">
    <w:abstractNumId w:val="14"/>
    <w:lvlOverride w:ilvl="0"/>
  </w:num>
  <w:num w:numId="8">
    <w:abstractNumId w:val="4"/>
  </w:num>
  <w:num w:numId="9">
    <w:abstractNumId w:val="14"/>
    <w:lvlOverride w:ilvl="0"/>
  </w:num>
  <w:num w:numId="10">
    <w:abstractNumId w:val="10"/>
  </w:num>
  <w:num w:numId="11">
    <w:abstractNumId w:val="14"/>
    <w:lvlOverride w:ilvl="0"/>
  </w:num>
  <w:num w:numId="12">
    <w:abstractNumId w:val="9"/>
  </w:num>
  <w:num w:numId="13">
    <w:abstractNumId w:val="14"/>
    <w:lvlOverride w:ilvl="0"/>
  </w:num>
  <w:num w:numId="14">
    <w:abstractNumId w:val="17"/>
  </w:num>
  <w:num w:numId="15">
    <w:abstractNumId w:val="14"/>
    <w:lvlOverride w:ilvl="0"/>
  </w:num>
  <w:num w:numId="16">
    <w:abstractNumId w:val="8"/>
  </w:num>
  <w:num w:numId="17">
    <w:abstractNumId w:val="14"/>
    <w:lvlOverride w:ilvl="0"/>
  </w:num>
  <w:num w:numId="18">
    <w:abstractNumId w:val="6"/>
  </w:num>
  <w:num w:numId="19">
    <w:abstractNumId w:val="14"/>
    <w:lvlOverride w:ilvl="0"/>
  </w:num>
  <w:num w:numId="20">
    <w:abstractNumId w:val="16"/>
  </w:num>
  <w:num w:numId="21">
    <w:abstractNumId w:val="14"/>
    <w:lvlOverride w:ilvl="0"/>
  </w:num>
  <w:num w:numId="22">
    <w:abstractNumId w:val="21"/>
  </w:num>
  <w:num w:numId="23">
    <w:abstractNumId w:val="14"/>
    <w:lvlOverride w:ilvl="0"/>
  </w:num>
  <w:num w:numId="24">
    <w:abstractNumId w:val="13"/>
  </w:num>
  <w:num w:numId="25">
    <w:abstractNumId w:val="22"/>
  </w:num>
  <w:num w:numId="26">
    <w:abstractNumId w:val="20"/>
  </w:num>
  <w:num w:numId="27">
    <w:abstractNumId w:val="22"/>
    <w:lvlOverride w:ilvl="0"/>
  </w:num>
  <w:num w:numId="28">
    <w:abstractNumId w:val="24"/>
  </w:num>
  <w:num w:numId="29">
    <w:abstractNumId w:val="22"/>
    <w:lvlOverride w:ilvl="0"/>
  </w:num>
  <w:num w:numId="30">
    <w:abstractNumId w:val="28"/>
  </w:num>
  <w:num w:numId="31">
    <w:abstractNumId w:val="22"/>
    <w:lvlOverride w:ilvl="0"/>
  </w:num>
  <w:num w:numId="32">
    <w:abstractNumId w:val="1"/>
  </w:num>
  <w:num w:numId="33">
    <w:abstractNumId w:val="22"/>
    <w:lvlOverride w:ilvl="0"/>
  </w:num>
  <w:num w:numId="34">
    <w:abstractNumId w:val="26"/>
  </w:num>
  <w:num w:numId="35">
    <w:abstractNumId w:val="23"/>
  </w:num>
  <w:num w:numId="36">
    <w:abstractNumId w:val="2"/>
  </w:num>
  <w:num w:numId="37">
    <w:abstractNumId w:val="25"/>
  </w:num>
  <w:num w:numId="38">
    <w:abstractNumId w:val="22"/>
    <w:lvlOverride w:ilvl="0"/>
  </w:num>
  <w:num w:numId="39">
    <w:abstractNumId w:val="15"/>
  </w:num>
  <w:num w:numId="40">
    <w:abstractNumId w:val="22"/>
    <w:lvlOverride w:ilvl="0"/>
  </w:num>
  <w:num w:numId="41">
    <w:abstractNumId w:val="27"/>
  </w:num>
  <w:num w:numId="42">
    <w:abstractNumId w:val="22"/>
    <w:lvlOverride w:ilvl="0"/>
  </w:num>
  <w:num w:numId="43">
    <w:abstractNumId w:val="7"/>
  </w:num>
  <w:num w:numId="44">
    <w:abstractNumId w:val="22"/>
    <w:lvlOverride w:ilvl="0"/>
  </w:num>
  <w:num w:numId="45">
    <w:abstractNumId w:val="11"/>
  </w:num>
  <w:num w:numId="46">
    <w:abstractNumId w:val="22"/>
    <w:lvlOverride w:ilvl="0"/>
  </w:num>
  <w:num w:numId="47">
    <w:abstractNumId w:val="5"/>
  </w:num>
  <w:num w:numId="48">
    <w:abstractNumId w:val="22"/>
    <w:lvlOverride w:ilvl="0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18E8"/>
    <w:rsid w:val="000941A2"/>
    <w:rsid w:val="004518E8"/>
    <w:rsid w:val="005A1EC5"/>
    <w:rsid w:val="00D12196"/>
    <w:rsid w:val="00DF466C"/>
    <w:rsid w:val="00F503D3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9681"/>
  <w15:docId w15:val="{FA22161C-712C-9645-AD9D-3FB3FC79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tulo1">
    <w:name w:val="Título 1"/>
    <w:basedOn w:val="Heading"/>
    <w:next w:val="Textbody"/>
    <w:pPr>
      <w:outlineLvl w:val="0"/>
    </w:pPr>
    <w:rPr>
      <w:rFonts w:ascii="Liberation Serif" w:eastAsia="Liberation Serif" w:hAnsi="Liberation Serif" w:cs="Liberation Serif"/>
      <w:b/>
      <w:bCs/>
      <w:sz w:val="48"/>
      <w:szCs w:val="4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Ttulo2">
    <w:name w:val="Título 2"/>
    <w:basedOn w:val="Heading"/>
    <w:next w:val="Textbody"/>
    <w:pPr>
      <w:spacing w:before="200" w:after="0"/>
      <w:outlineLvl w:val="1"/>
    </w:pPr>
    <w:rPr>
      <w:rFonts w:ascii="Liberation Serif" w:eastAsia="Liberation Serif" w:hAnsi="Liberation Serif" w:cs="Liberation Serif"/>
      <w:b/>
      <w:bCs/>
      <w:sz w:val="36"/>
      <w:szCs w:val="36"/>
    </w:rPr>
  </w:style>
  <w:style w:type="paragraph" w:customStyle="1" w:styleId="Ttulo3">
    <w:name w:val="Título 3"/>
    <w:basedOn w:val="Heading"/>
    <w:next w:val="Textbody"/>
    <w:pPr>
      <w:spacing w:before="140" w:after="0"/>
      <w:outlineLvl w:val="2"/>
    </w:pPr>
    <w:rPr>
      <w:rFonts w:ascii="Liberation Serif" w:eastAsia="Liberation Serif" w:hAnsi="Liberation Serif" w:cs="Liberation Serif"/>
      <w:b/>
      <w:bCs/>
    </w:rPr>
  </w:style>
  <w:style w:type="paragraph" w:customStyle="1" w:styleId="Ttulo4">
    <w:name w:val="Título 4"/>
    <w:basedOn w:val="Heading"/>
    <w:next w:val="Textbody"/>
    <w:pPr>
      <w:spacing w:before="120" w:after="0"/>
      <w:outlineLvl w:val="3"/>
    </w:pPr>
    <w:rPr>
      <w:rFonts w:ascii="Liberation Serif" w:eastAsia="Liberation Serif" w:hAnsi="Liberation Serif" w:cs="Liberation Serif"/>
      <w:b/>
      <w:bCs/>
      <w:sz w:val="24"/>
      <w:szCs w:val="24"/>
    </w:rPr>
  </w:style>
  <w:style w:type="paragraph" w:customStyle="1" w:styleId="Lista">
    <w:name w:val="Lista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DC2">
    <w:name w:val="TDC 2"/>
    <w:basedOn w:val="Normal"/>
    <w:next w:val="Normal"/>
    <w:autoRedefine/>
    <w:pPr>
      <w:spacing w:after="100"/>
      <w:ind w:left="240"/>
    </w:pPr>
    <w:rPr>
      <w:rFonts w:cs="Mangal"/>
      <w:szCs w:val="21"/>
    </w:rPr>
  </w:style>
  <w:style w:type="paragraph" w:customStyle="1" w:styleId="TtuloTDC">
    <w:name w:val="Título TDC"/>
    <w:basedOn w:val="Ttulo1"/>
    <w:next w:val="Normal"/>
    <w:pPr>
      <w:keepLines/>
      <w:spacing w:before="0" w:after="0"/>
    </w:pPr>
    <w:rPr>
      <w:rFonts w:ascii="Calibri Light" w:eastAsia="Times New Roman" w:hAnsi="Calibri Light" w:cs="Mangal"/>
      <w:b w:val="0"/>
      <w:bCs w:val="0"/>
      <w:color w:val="2F5496"/>
      <w:sz w:val="32"/>
      <w:szCs w:val="29"/>
    </w:rPr>
  </w:style>
  <w:style w:type="paragraph" w:customStyle="1" w:styleId="TDC1">
    <w:name w:val="TDC 1"/>
    <w:basedOn w:val="Normal"/>
    <w:next w:val="Normal"/>
    <w:autoRedefine/>
    <w:pPr>
      <w:spacing w:after="100"/>
    </w:pPr>
    <w:rPr>
      <w:rFonts w:cs="Mangal"/>
      <w:szCs w:val="21"/>
    </w:rPr>
  </w:style>
  <w:style w:type="paragraph" w:customStyle="1" w:styleId="TDC3">
    <w:name w:val="TDC 3"/>
    <w:basedOn w:val="Normal"/>
    <w:next w:val="Normal"/>
    <w:autoRedefine/>
    <w:pPr>
      <w:spacing w:after="100"/>
      <w:ind w:left="480"/>
    </w:pPr>
    <w:rPr>
      <w:rFonts w:cs="Mangal"/>
      <w:szCs w:val="21"/>
    </w:rPr>
  </w:style>
  <w:style w:type="paragraph" w:customStyle="1" w:styleId="Prrafodelista">
    <w:name w:val="Párrafo de lista"/>
    <w:basedOn w:val="Normal"/>
    <w:pPr>
      <w:suppressAutoHyphens w:val="0"/>
      <w:spacing w:before="120" w:after="120" w:line="256" w:lineRule="auto"/>
      <w:ind w:left="720"/>
      <w:jc w:val="both"/>
      <w:textAlignment w:val="auto"/>
    </w:pPr>
    <w:rPr>
      <w:rFonts w:ascii="Book Antiqua" w:eastAsia="Calibri" w:hAnsi="Book Antiqua" w:cs="Times New Roman"/>
      <w:kern w:val="0"/>
      <w:sz w:val="22"/>
      <w:szCs w:val="22"/>
      <w:lang w:eastAsia="en-US" w:bidi="ar-SA"/>
    </w:rPr>
  </w:style>
  <w:style w:type="paragraph" w:customStyle="1" w:styleId="Sinespaciado">
    <w:name w:val="Sin espaciado"/>
    <w:autoRedefine/>
    <w:pPr>
      <w:textAlignment w:val="auto"/>
    </w:pPr>
    <w:rPr>
      <w:rFonts w:ascii="Book Antiqua" w:eastAsia="Times New Roman" w:hAnsi="Book Antiqua" w:cs="Times New Roman"/>
      <w:color w:val="3B3838"/>
      <w:kern w:val="0"/>
      <w:sz w:val="22"/>
      <w:szCs w:val="22"/>
      <w:lang w:eastAsia="es-MX" w:bidi="ar-SA"/>
    </w:rPr>
  </w:style>
  <w:style w:type="paragraph" w:customStyle="1" w:styleId="Encabezado">
    <w:name w:val="Encabezado"/>
    <w:basedOn w:val="Normal"/>
    <w:pPr>
      <w:tabs>
        <w:tab w:val="center" w:pos="4419"/>
        <w:tab w:val="right" w:pos="8838"/>
      </w:tabs>
    </w:pPr>
    <w:rPr>
      <w:rFonts w:cs="Mangal"/>
      <w:szCs w:val="21"/>
    </w:rPr>
  </w:style>
  <w:style w:type="paragraph" w:customStyle="1" w:styleId="Piedepgina">
    <w:name w:val="Pie de página"/>
    <w:basedOn w:val="Normal"/>
    <w:pPr>
      <w:tabs>
        <w:tab w:val="center" w:pos="4419"/>
        <w:tab w:val="right" w:pos="8838"/>
      </w:tabs>
    </w:pPr>
    <w:rPr>
      <w:rFonts w:cs="Mangal"/>
      <w:szCs w:val="21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Standard"/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Fuentedeprrafopredeter">
    <w:name w:val="Fuente de párrafo predeter.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Hipervnculo">
    <w:name w:val="Hipervínculo"/>
    <w:basedOn w:val="Fuentedeprrafopredeter"/>
    <w:rPr>
      <w:color w:val="0563C1"/>
      <w:u w:val="single"/>
    </w:rPr>
  </w:style>
  <w:style w:type="character" w:customStyle="1" w:styleId="SinespaciadoCar">
    <w:name w:val="Sin espaciado Car"/>
    <w:basedOn w:val="Fuentedeprrafopredeter"/>
    <w:rPr>
      <w:rFonts w:ascii="Book Antiqua" w:eastAsia="Times New Roman" w:hAnsi="Book Antiqua" w:cs="Times New Roman"/>
      <w:color w:val="3B3838"/>
      <w:kern w:val="0"/>
      <w:sz w:val="22"/>
      <w:szCs w:val="22"/>
      <w:lang w:eastAsia="es-MX" w:bidi="ar-SA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character" w:customStyle="1" w:styleId="PiedepginaCar">
    <w:name w:val="Pie de página Car"/>
    <w:basedOn w:val="Fuentedeprrafopredeter"/>
    <w:rPr>
      <w:rFonts w:cs="Mangal"/>
      <w:szCs w:val="21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66C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6C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_RefHeading___Toc1885_169265167" TargetMode="External"/><Relationship Id="rId18" Type="http://schemas.openxmlformats.org/officeDocument/2006/relationships/hyperlink" Target="#__RefHeading___Toc4463_1093735927" TargetMode="External"/><Relationship Id="rId26" Type="http://schemas.openxmlformats.org/officeDocument/2006/relationships/hyperlink" Target="#__RefHeading___Toc16234_1866345318" TargetMode="External"/><Relationship Id="rId3" Type="http://schemas.openxmlformats.org/officeDocument/2006/relationships/settings" Target="settings.xml"/><Relationship Id="rId21" Type="http://schemas.openxmlformats.org/officeDocument/2006/relationships/hyperlink" Target="#__RefHeading___Toc6479_2591635664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#__RefHeading___Toc1883_169265167" TargetMode="External"/><Relationship Id="rId17" Type="http://schemas.openxmlformats.org/officeDocument/2006/relationships/hyperlink" Target="#__RefHeading___Toc4461_1093735927" TargetMode="External"/><Relationship Id="rId25" Type="http://schemas.openxmlformats.org/officeDocument/2006/relationships/hyperlink" Target="#__RefHeading___Toc16232_1866345318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#__RefHeading___Toc4459_1093735927" TargetMode="External"/><Relationship Id="rId20" Type="http://schemas.openxmlformats.org/officeDocument/2006/relationships/hyperlink" Target="#__RefHeading___Toc4469_1093735927" TargetMode="External"/><Relationship Id="rId29" Type="http://schemas.openxmlformats.org/officeDocument/2006/relationships/hyperlink" Target="#__RefHeading___Toc6505_25916356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1881_169265167" TargetMode="External"/><Relationship Id="rId24" Type="http://schemas.openxmlformats.org/officeDocument/2006/relationships/hyperlink" Target="#__RefHeading___Toc6485_2591635664" TargetMode="External"/><Relationship Id="rId32" Type="http://schemas.openxmlformats.org/officeDocument/2006/relationships/hyperlink" Target="#__RefHeading___Toc10087_276443978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_Toc1889_169265167" TargetMode="External"/><Relationship Id="rId23" Type="http://schemas.openxmlformats.org/officeDocument/2006/relationships/hyperlink" Target="#__RefHeading___Toc6483_2591635664" TargetMode="External"/><Relationship Id="rId28" Type="http://schemas.openxmlformats.org/officeDocument/2006/relationships/hyperlink" Target="#__RefHeading___Toc6489_2591635664" TargetMode="External"/><Relationship Id="rId36" Type="http://schemas.openxmlformats.org/officeDocument/2006/relationships/theme" Target="theme/theme1.xml"/><Relationship Id="rId10" Type="http://schemas.openxmlformats.org/officeDocument/2006/relationships/hyperlink" Target="#__RefHeading___Toc1879_169265167" TargetMode="External"/><Relationship Id="rId19" Type="http://schemas.openxmlformats.org/officeDocument/2006/relationships/hyperlink" Target="#__RefHeading___Toc4465_1093735927" TargetMode="External"/><Relationship Id="rId31" Type="http://schemas.openxmlformats.org/officeDocument/2006/relationships/hyperlink" Target="#__RefHeading___Toc10085_2764439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1877_169265167" TargetMode="External"/><Relationship Id="rId14" Type="http://schemas.openxmlformats.org/officeDocument/2006/relationships/hyperlink" Target="#__RefHeading___Toc1887_169265167" TargetMode="External"/><Relationship Id="rId22" Type="http://schemas.openxmlformats.org/officeDocument/2006/relationships/hyperlink" Target="#__RefHeading___Toc6481_2591635664" TargetMode="External"/><Relationship Id="rId27" Type="http://schemas.openxmlformats.org/officeDocument/2006/relationships/hyperlink" Target="#__RefHeading___Toc6487_2591635664" TargetMode="External"/><Relationship Id="rId30" Type="http://schemas.openxmlformats.org/officeDocument/2006/relationships/hyperlink" Target="#__RefHeading___Toc6507_2591635664" TargetMode="External"/><Relationship Id="rId35" Type="http://schemas.openxmlformats.org/officeDocument/2006/relationships/fontTable" Target="fontTable.xml"/><Relationship Id="rId8" Type="http://schemas.openxmlformats.org/officeDocument/2006/relationships/hyperlink" Target="#__RefHeading___Toc106_355993821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5341</Words>
  <Characters>30447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Kronos RyG – REST API</vt:lpstr>
    </vt:vector>
  </TitlesOfParts>
  <Company/>
  <LinksUpToDate>false</LinksUpToDate>
  <CharactersWithSpaces>35717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Kronos RyG – REST API</dc:title>
  <dc:creator>Bitfarm</dc:creator>
  <cp:lastModifiedBy>ALFREDO SOTO VARGAS</cp:lastModifiedBy>
  <cp:revision>2</cp:revision>
  <cp:lastPrinted>2020-10-16T16:13:00Z</cp:lastPrinted>
  <dcterms:created xsi:type="dcterms:W3CDTF">2020-10-16T16:13:00Z</dcterms:created>
  <dcterms:modified xsi:type="dcterms:W3CDTF">2020-10-16T16:13:00Z</dcterms:modified>
</cp:coreProperties>
</file>